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46380763"/>
        <w:docPartObj>
          <w:docPartGallery w:val="Cover Pages"/>
          <w:docPartUnique/>
        </w:docPartObj>
      </w:sdtPr>
      <w:sdtEndPr>
        <w:rPr>
          <w:lang w:val="en-GB"/>
        </w:rPr>
      </w:sdtEndPr>
      <w:sdtContent>
        <w:sdt>
          <w:sdtPr>
            <w:id w:val="1059050977"/>
            <w:picture/>
          </w:sdtPr>
          <w:sdtEndPr/>
          <w:sdtContent>
            <w:p w14:paraId="667A0CDC" w14:textId="77777777" w:rsidR="00743EEA" w:rsidRDefault="00743EEA" w:rsidP="00A47A3C">
              <w:pPr>
                <w:jc w:val="center"/>
              </w:pPr>
              <w:r>
                <w:rPr>
                  <w:noProof/>
                  <w:lang w:val="nb-NO" w:eastAsia="nb-NO"/>
                </w:rPr>
                <w:drawing>
                  <wp:inline distT="0" distB="0" distL="0" distR="0" wp14:anchorId="0E03F1E8" wp14:editId="48640475">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34C449C" w14:textId="7C793F39" w:rsidR="00743EEA" w:rsidRPr="00003CCB" w:rsidRDefault="00EE350E" w:rsidP="00003CCB">
              <w:pPr>
                <w:pStyle w:val="NoSpacing"/>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494</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4FF11C11" w14:textId="407CFF01" w:rsidR="00067F06" w:rsidRPr="00003CCB" w:rsidRDefault="00EE350E">
              <w:pPr>
                <w:pStyle w:val="NoSpacing"/>
                <w:jc w:val="center"/>
                <w:rPr>
                  <w:sz w:val="32"/>
                  <w:szCs w:val="28"/>
                  <w:lang w:val="en-GB"/>
                </w:rPr>
              </w:pPr>
              <w:r>
                <w:rPr>
                  <w:sz w:val="32"/>
                  <w:szCs w:val="28"/>
                  <w:lang w:val="en-GB"/>
                </w:rPr>
                <w:t>494</w:t>
              </w:r>
              <w:r w:rsidR="004E3001">
                <w:rPr>
                  <w:sz w:val="32"/>
                  <w:szCs w:val="28"/>
                  <w:lang w:val="en-GB"/>
                </w:rPr>
                <w:t>th Virtual Fighter Squadron</w:t>
              </w:r>
            </w:p>
          </w:sdtContent>
        </w:sdt>
        <w:p w14:paraId="6FCE9AB4" w14:textId="77777777" w:rsidR="00743EEA" w:rsidRPr="00003CCB" w:rsidRDefault="00A82CC8">
          <w:pPr>
            <w:pStyle w:val="NoSpacing"/>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662F41">
                <w:rPr>
                  <w:sz w:val="32"/>
                  <w:szCs w:val="28"/>
                  <w:lang w:val="en-GB"/>
                </w:rPr>
                <w:t>Instructions</w:t>
              </w:r>
            </w:sdtContent>
          </w:sdt>
        </w:p>
        <w:p w14:paraId="6411E61F" w14:textId="77777777" w:rsidR="00954C7A" w:rsidRDefault="00A82CC8">
          <w:pPr>
            <w:pStyle w:val="NoSpacing"/>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1DB6217C" w14:textId="77777777" w:rsidR="00FE2DE2" w:rsidRDefault="00FE2DE2">
          <w:pPr>
            <w:pStyle w:val="NoSpacing"/>
            <w:jc w:val="center"/>
            <w:rPr>
              <w:color w:val="DDDDDD" w:themeColor="accent1"/>
            </w:rPr>
          </w:pPr>
        </w:p>
        <w:p w14:paraId="6F2F4CF0" w14:textId="67430BCC" w:rsidR="00743EEA" w:rsidRDefault="00A82CC8">
          <w:pPr>
            <w:pStyle w:val="NoSpacing"/>
            <w:spacing w:before="480"/>
            <w:jc w:val="center"/>
            <w:rPr>
              <w:color w:val="DDDDDD" w:themeColor="accent1"/>
            </w:rPr>
          </w:pPr>
          <w:sdt>
            <w:sdtPr>
              <w:rPr>
                <w:color w:val="DDDDDD" w:themeColor="accent1"/>
              </w:rPr>
              <w:id w:val="552655516"/>
              <w:picture/>
            </w:sdtPr>
            <w:sdtEndPr/>
            <w:sdtContent>
              <w:r w:rsidR="00A60EB4" w:rsidRPr="00A60EB4">
                <w:rPr>
                  <w:noProof/>
                  <w:color w:val="DDDDDD" w:themeColor="accent1"/>
                </w:rPr>
                <w:drawing>
                  <wp:inline distT="0" distB="0" distL="0" distR="0" wp14:anchorId="12288F84" wp14:editId="457F88CC">
                    <wp:extent cx="2315734" cy="2934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7298" cy="2948921"/>
                            </a:xfrm>
                            <a:prstGeom prst="rect">
                              <a:avLst/>
                            </a:prstGeom>
                          </pic:spPr>
                        </pic:pic>
                      </a:graphicData>
                    </a:graphic>
                  </wp:inline>
                </w:drawing>
              </w:r>
            </w:sdtContent>
          </w:sdt>
        </w:p>
        <w:p w14:paraId="04A78A8D" w14:textId="77777777" w:rsidR="00D429B9" w:rsidRDefault="00D429B9">
          <w:pPr>
            <w:pStyle w:val="NoSpacing"/>
            <w:spacing w:before="480"/>
            <w:jc w:val="center"/>
            <w:rPr>
              <w:color w:val="DDDDDD" w:themeColor="accent1"/>
            </w:rPr>
          </w:pPr>
        </w:p>
        <w:p w14:paraId="2A7B0456" w14:textId="77777777" w:rsidR="00D429B9" w:rsidRPr="00003CCB" w:rsidRDefault="00A82CC8" w:rsidP="00D429B9">
          <w:pPr>
            <w:pStyle w:val="NoSpacing"/>
            <w:jc w:val="center"/>
            <w:rPr>
              <w:sz w:val="24"/>
            </w:rPr>
          </w:pPr>
          <w:hyperlink r:id="rId11" w:history="1">
            <w:r w:rsidR="00D429B9" w:rsidRPr="008575B0">
              <w:rPr>
                <w:rStyle w:val="Hyperlink"/>
                <w:sz w:val="24"/>
              </w:rPr>
              <w:t>www.132virtualwing.org</w:t>
            </w:r>
          </w:hyperlink>
        </w:p>
        <w:p w14:paraId="4C622B29" w14:textId="77777777" w:rsidR="00D429B9" w:rsidRDefault="00D429B9">
          <w:pPr>
            <w:pStyle w:val="NoSpacing"/>
            <w:spacing w:before="480"/>
            <w:jc w:val="center"/>
            <w:rPr>
              <w:color w:val="DDDDDD" w:themeColor="accent1"/>
            </w:rPr>
          </w:pPr>
        </w:p>
        <w:p w14:paraId="7632D923" w14:textId="26E4FB02" w:rsidR="00743EEA" w:rsidRDefault="00A82CC8" w:rsidP="00433CB1">
          <w:pPr>
            <w:spacing w:after="160"/>
            <w:rPr>
              <w:lang w:val="en-GB"/>
            </w:rPr>
          </w:pPr>
          <w:r>
            <w:rPr>
              <w:noProof/>
              <w:color w:val="DDDDDD" w:themeColor="accent1"/>
            </w:rPr>
            <w:lastRenderedPageBreak/>
            <w:pict w14:anchorId="5A8DA294">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71BE6469" w14:textId="77777777" w:rsidR="00186467" w:rsidRDefault="00186467" w:rsidP="00067F06">
                      <w:pPr>
                        <w:pStyle w:val="NoSpacing"/>
                        <w:jc w:val="center"/>
                        <w:rPr>
                          <w:color w:val="DDDDDD" w:themeColor="accent1"/>
                          <w:sz w:val="24"/>
                        </w:rPr>
                      </w:pPr>
                    </w:p>
                    <w:p w14:paraId="301F16A4" w14:textId="77777777" w:rsidR="00186467" w:rsidRPr="00D21364" w:rsidRDefault="00186467" w:rsidP="00D429B9">
                      <w:pPr>
                        <w:pStyle w:val="NoSpacing"/>
                        <w:jc w:val="center"/>
                        <w:rPr>
                          <w:color w:val="DDDDDD" w:themeColor="accent1"/>
                        </w:rPr>
                      </w:pPr>
                      <w:r w:rsidRPr="00D21364">
                        <w:rPr>
                          <w:color w:val="808080" w:themeColor="accent4"/>
                        </w:rPr>
                        <w:t>132nd Virtual Wing, 2013:</w:t>
                      </w:r>
                    </w:p>
                    <w:p w14:paraId="33B46D37" w14:textId="710BCA07" w:rsidR="00186467" w:rsidRPr="00D21364" w:rsidRDefault="00186467" w:rsidP="00D429B9">
                      <w:pPr>
                        <w:pStyle w:val="NoSpacing"/>
                        <w:jc w:val="center"/>
                        <w:rPr>
                          <w:color w:val="808080" w:themeColor="accent4"/>
                        </w:rPr>
                      </w:pPr>
                      <w:r w:rsidRPr="00D21364">
                        <w:rPr>
                          <w:color w:val="808080" w:themeColor="accent4"/>
                        </w:rPr>
                        <w:t xml:space="preserve">This work is licensed under a </w:t>
                      </w:r>
                      <w:hyperlink r:id="rId12" w:history="1">
                        <w:r w:rsidRPr="00D21364">
                          <w:rPr>
                            <w:rStyle w:val="Hyperlink"/>
                            <w:color w:val="808080" w:themeColor="accent4"/>
                          </w:rPr>
                          <w:t>Creative Commons Attribution-Share</w:t>
                        </w:r>
                        <w:r w:rsidR="001D06B6">
                          <w:rPr>
                            <w:rStyle w:val="Hyperlink"/>
                            <w:color w:val="808080" w:themeColor="accent4"/>
                          </w:rPr>
                          <w:t xml:space="preserve"> </w:t>
                        </w:r>
                        <w:r w:rsidRPr="00D21364">
                          <w:rPr>
                            <w:rStyle w:val="Hyperlink"/>
                            <w:color w:val="808080" w:themeColor="accent4"/>
                          </w:rPr>
                          <w:t>Alike 3.0 Un</w:t>
                        </w:r>
                        <w:r w:rsidR="001D06B6">
                          <w:rPr>
                            <w:rStyle w:val="Hyperlink"/>
                            <w:color w:val="808080" w:themeColor="accent4"/>
                          </w:rPr>
                          <w:t>-</w:t>
                        </w:r>
                        <w:r w:rsidRPr="00D21364">
                          <w:rPr>
                            <w:rStyle w:val="Hyperlink"/>
                            <w:color w:val="808080" w:themeColor="accent4"/>
                          </w:rPr>
                          <w:t>ported License</w:t>
                        </w:r>
                      </w:hyperlink>
                      <w:r w:rsidRPr="00D21364">
                        <w:rPr>
                          <w:color w:val="808080" w:themeColor="accent4"/>
                        </w:rPr>
                        <w:t>.</w:t>
                      </w:r>
                    </w:p>
                  </w:txbxContent>
                </v:textbox>
                <w10:wrap anchorx="margin" anchory="page"/>
              </v:shape>
            </w:pict>
          </w:r>
        </w:p>
      </w:sdtContent>
    </w:sdt>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6692FFC4" w14:textId="63B8BAE0" w:rsidR="00D6191B" w:rsidRDefault="00EE350E" w:rsidP="00B6395A">
          <w:pPr>
            <w:pStyle w:val="Title"/>
            <w:rPr>
              <w:lang w:val="en-GB"/>
            </w:rPr>
          </w:pPr>
          <w:r>
            <w:t>494th Training Instructions</w:t>
          </w:r>
        </w:p>
      </w:sdtContent>
    </w:sdt>
    <w:p w14:paraId="306AF73E" w14:textId="77777777" w:rsidR="00027DEF" w:rsidRDefault="00027DEF" w:rsidP="00027DEF">
      <w:pPr>
        <w:rPr>
          <w:lang w:val="en-GB"/>
        </w:rPr>
      </w:pPr>
    </w:p>
    <w:p w14:paraId="129BD4BA"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1B0BC3B4"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7F3C96D1"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5272D96B" w14:textId="06660863" w:rsidR="00B6395A" w:rsidRPr="00027DEF" w:rsidRDefault="00EE350E"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en-GB"/>
                  </w:rPr>
                  <w:t>494th Virtual Fighter Squadron</w:t>
                </w:r>
              </w:p>
            </w:tc>
          </w:sdtContent>
        </w:sdt>
      </w:tr>
      <w:tr w:rsidR="00B6395A" w14:paraId="07A2229A"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5F7E1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43755747" w14:textId="77777777" w:rsidR="00B6395A" w:rsidRPr="00027DEF" w:rsidRDefault="00662F4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en-GB"/>
                  </w:rPr>
                  <w:t>Instructions</w:t>
                </w:r>
              </w:p>
            </w:tc>
          </w:sdtContent>
        </w:sdt>
      </w:tr>
      <w:tr w:rsidR="00B6395A" w14:paraId="3BC1F1E2"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2161F52"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55BC8187" w14:textId="171A64B9" w:rsidR="00B6395A" w:rsidRDefault="00EE350E"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r>
      <w:tr w:rsidR="00B6395A" w14:paraId="7B358503"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693CC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20-08-25T00:00:00Z">
              <w:dateFormat w:val="dd.MM.yyyy"/>
              <w:lid w:val="nb-NO"/>
              <w:storeMappedDataAs w:val="dateTime"/>
              <w:calendar w:val="gregorian"/>
            </w:date>
          </w:sdtPr>
          <w:sdtEndPr/>
          <w:sdtContent>
            <w:tc>
              <w:tcPr>
                <w:tcW w:w="7076" w:type="dxa"/>
              </w:tcPr>
              <w:p w14:paraId="524D5151" w14:textId="62EA4B00" w:rsidR="00B6395A" w:rsidRDefault="0087605C"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nb-NO"/>
                  </w:rPr>
                  <w:t>25.08.2020</w:t>
                </w:r>
              </w:p>
            </w:tc>
          </w:sdtContent>
        </w:sdt>
      </w:tr>
      <w:tr w:rsidR="00B6395A" w14:paraId="58B8272F"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4F3CB634"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6726DB4E" w14:textId="5676E272" w:rsidR="00B6395A" w:rsidRDefault="00EE350E"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Ashilta</w:t>
                </w:r>
              </w:p>
            </w:tc>
          </w:sdtContent>
        </w:sdt>
      </w:tr>
      <w:tr w:rsidR="00DC7D65" w14:paraId="2A46776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C42CD6"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1FF8E3C3" w14:textId="1DAB52F9" w:rsidR="00647768" w:rsidRPr="00F72582" w:rsidRDefault="00EE350E" w:rsidP="00954C7A">
            <w:pPr>
              <w:tabs>
                <w:tab w:val="left" w:pos="5556"/>
              </w:tabs>
              <w:cnfStyle w:val="000000100000" w:firstRow="0" w:lastRow="0" w:firstColumn="0" w:lastColumn="0" w:oddVBand="0" w:evenVBand="0" w:oddHBand="1" w:evenHBand="0" w:firstRowFirstColumn="0" w:firstRowLastColumn="0" w:lastRowFirstColumn="0" w:lastRowLastColumn="0"/>
              <w:rPr>
                <w:b/>
                <w:bCs/>
                <w:i/>
                <w:lang w:val="en-GB"/>
              </w:rPr>
            </w:pPr>
            <w:r>
              <w:rPr>
                <w:b/>
                <w:bCs/>
                <w:i/>
                <w:lang w:val="en-GB"/>
              </w:rPr>
              <w:t>2.0 – Complete review</w:t>
            </w:r>
          </w:p>
        </w:tc>
      </w:tr>
      <w:tr w:rsidR="003751C3" w:rsidRPr="003751C3" w14:paraId="42CB6A99"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6C5F4970"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1E912F2C"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10C55197" w14:textId="77777777" w:rsidR="00DC7D65" w:rsidRPr="001715AF" w:rsidRDefault="00DC7D65" w:rsidP="00954C7A">
      <w:pPr>
        <w:tabs>
          <w:tab w:val="left" w:pos="5556"/>
        </w:tabs>
      </w:pPr>
    </w:p>
    <w:p w14:paraId="7CD7D7CE" w14:textId="77777777" w:rsidR="00DC7D65" w:rsidRDefault="00DC7D65" w:rsidP="00954C7A">
      <w:pPr>
        <w:tabs>
          <w:tab w:val="left" w:pos="5556"/>
        </w:tabs>
        <w:rPr>
          <w:lang w:val="en-GB"/>
        </w:rPr>
      </w:pPr>
    </w:p>
    <w:p w14:paraId="7F7F04C0" w14:textId="77777777"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6E630F6" w14:textId="77777777" w:rsidR="00B76EA2" w:rsidRDefault="00B76EA2">
          <w:pPr>
            <w:pStyle w:val="TOCHeading"/>
          </w:pPr>
          <w:r>
            <w:t>Contents</w:t>
          </w:r>
        </w:p>
        <w:p w14:paraId="2D84FDEE" w14:textId="47AC70A7" w:rsidR="0087605C" w:rsidRDefault="00E32972">
          <w:pPr>
            <w:pStyle w:val="TOC1"/>
            <w:tabs>
              <w:tab w:val="right" w:leader="dot" w:pos="9736"/>
            </w:tabs>
            <w:rPr>
              <w:rFonts w:eastAsiaTheme="minorEastAsia"/>
              <w:noProof/>
              <w:szCs w:val="22"/>
              <w:lang w:val="en-GB" w:eastAsia="en-GB"/>
            </w:rPr>
          </w:pPr>
          <w:r>
            <w:fldChar w:fldCharType="begin"/>
          </w:r>
          <w:r w:rsidR="00B76EA2">
            <w:instrText xml:space="preserve"> TOC \o "1-3" \h \z \u </w:instrText>
          </w:r>
          <w:r>
            <w:fldChar w:fldCharType="separate"/>
          </w:r>
          <w:hyperlink w:anchor="_Toc49193427" w:history="1">
            <w:r w:rsidR="0087605C" w:rsidRPr="00C6717C">
              <w:rPr>
                <w:rStyle w:val="Hyperlink"/>
                <w:noProof/>
              </w:rPr>
              <w:t>Introduction</w:t>
            </w:r>
            <w:r w:rsidR="0087605C">
              <w:rPr>
                <w:noProof/>
                <w:webHidden/>
              </w:rPr>
              <w:tab/>
            </w:r>
            <w:r w:rsidR="0087605C">
              <w:rPr>
                <w:noProof/>
                <w:webHidden/>
              </w:rPr>
              <w:fldChar w:fldCharType="begin"/>
            </w:r>
            <w:r w:rsidR="0087605C">
              <w:rPr>
                <w:noProof/>
                <w:webHidden/>
              </w:rPr>
              <w:instrText xml:space="preserve"> PAGEREF _Toc49193427 \h </w:instrText>
            </w:r>
            <w:r w:rsidR="0087605C">
              <w:rPr>
                <w:noProof/>
                <w:webHidden/>
              </w:rPr>
            </w:r>
            <w:r w:rsidR="0087605C">
              <w:rPr>
                <w:noProof/>
                <w:webHidden/>
              </w:rPr>
              <w:fldChar w:fldCharType="separate"/>
            </w:r>
            <w:r w:rsidR="00A82CC8">
              <w:rPr>
                <w:noProof/>
                <w:webHidden/>
              </w:rPr>
              <w:t>4</w:t>
            </w:r>
            <w:r w:rsidR="0087605C">
              <w:rPr>
                <w:noProof/>
                <w:webHidden/>
              </w:rPr>
              <w:fldChar w:fldCharType="end"/>
            </w:r>
          </w:hyperlink>
        </w:p>
        <w:p w14:paraId="620E5B51" w14:textId="3E7862E8" w:rsidR="0087605C" w:rsidRDefault="00A82CC8">
          <w:pPr>
            <w:pStyle w:val="TOC1"/>
            <w:tabs>
              <w:tab w:val="right" w:leader="dot" w:pos="9736"/>
            </w:tabs>
            <w:rPr>
              <w:rFonts w:eastAsiaTheme="minorEastAsia"/>
              <w:noProof/>
              <w:szCs w:val="22"/>
              <w:lang w:val="en-GB" w:eastAsia="en-GB"/>
            </w:rPr>
          </w:pPr>
          <w:hyperlink w:anchor="_Toc49193428" w:history="1">
            <w:r w:rsidR="0087605C" w:rsidRPr="00C6717C">
              <w:rPr>
                <w:rStyle w:val="Hyperlink"/>
                <w:noProof/>
                <w:lang w:val="en-GB"/>
              </w:rPr>
              <w:t>Abbreviations</w:t>
            </w:r>
            <w:r w:rsidR="0087605C">
              <w:rPr>
                <w:noProof/>
                <w:webHidden/>
              </w:rPr>
              <w:tab/>
            </w:r>
            <w:r w:rsidR="0087605C">
              <w:rPr>
                <w:noProof/>
                <w:webHidden/>
              </w:rPr>
              <w:fldChar w:fldCharType="begin"/>
            </w:r>
            <w:r w:rsidR="0087605C">
              <w:rPr>
                <w:noProof/>
                <w:webHidden/>
              </w:rPr>
              <w:instrText xml:space="preserve"> PAGEREF _Toc49193428 \h </w:instrText>
            </w:r>
            <w:r w:rsidR="0087605C">
              <w:rPr>
                <w:noProof/>
                <w:webHidden/>
              </w:rPr>
            </w:r>
            <w:r w:rsidR="0087605C">
              <w:rPr>
                <w:noProof/>
                <w:webHidden/>
              </w:rPr>
              <w:fldChar w:fldCharType="separate"/>
            </w:r>
            <w:r>
              <w:rPr>
                <w:noProof/>
                <w:webHidden/>
              </w:rPr>
              <w:t>4</w:t>
            </w:r>
            <w:r w:rsidR="0087605C">
              <w:rPr>
                <w:noProof/>
                <w:webHidden/>
              </w:rPr>
              <w:fldChar w:fldCharType="end"/>
            </w:r>
          </w:hyperlink>
        </w:p>
        <w:p w14:paraId="5BD213AE" w14:textId="143896E6" w:rsidR="0087605C" w:rsidRDefault="00A82CC8">
          <w:pPr>
            <w:pStyle w:val="TOC1"/>
            <w:tabs>
              <w:tab w:val="right" w:leader="dot" w:pos="9736"/>
            </w:tabs>
            <w:rPr>
              <w:rFonts w:eastAsiaTheme="minorEastAsia"/>
              <w:noProof/>
              <w:szCs w:val="22"/>
              <w:lang w:val="en-GB" w:eastAsia="en-GB"/>
            </w:rPr>
          </w:pPr>
          <w:hyperlink w:anchor="_Toc49193429" w:history="1">
            <w:r w:rsidR="0087605C" w:rsidRPr="00C6717C">
              <w:rPr>
                <w:rStyle w:val="Hyperlink"/>
                <w:noProof/>
                <w:lang w:val="en-GB"/>
              </w:rPr>
              <w:t>Definitions</w:t>
            </w:r>
            <w:r w:rsidR="0087605C">
              <w:rPr>
                <w:noProof/>
                <w:webHidden/>
              </w:rPr>
              <w:tab/>
            </w:r>
            <w:r w:rsidR="0087605C">
              <w:rPr>
                <w:noProof/>
                <w:webHidden/>
              </w:rPr>
              <w:fldChar w:fldCharType="begin"/>
            </w:r>
            <w:r w:rsidR="0087605C">
              <w:rPr>
                <w:noProof/>
                <w:webHidden/>
              </w:rPr>
              <w:instrText xml:space="preserve"> PAGEREF _Toc49193429 \h </w:instrText>
            </w:r>
            <w:r w:rsidR="0087605C">
              <w:rPr>
                <w:noProof/>
                <w:webHidden/>
              </w:rPr>
            </w:r>
            <w:r w:rsidR="0087605C">
              <w:rPr>
                <w:noProof/>
                <w:webHidden/>
              </w:rPr>
              <w:fldChar w:fldCharType="separate"/>
            </w:r>
            <w:r>
              <w:rPr>
                <w:noProof/>
                <w:webHidden/>
              </w:rPr>
              <w:t>4</w:t>
            </w:r>
            <w:r w:rsidR="0087605C">
              <w:rPr>
                <w:noProof/>
                <w:webHidden/>
              </w:rPr>
              <w:fldChar w:fldCharType="end"/>
            </w:r>
          </w:hyperlink>
        </w:p>
        <w:p w14:paraId="2549F193" w14:textId="0DC9BD8E" w:rsidR="0087605C" w:rsidRDefault="00A82CC8">
          <w:pPr>
            <w:pStyle w:val="TOC1"/>
            <w:tabs>
              <w:tab w:val="left" w:pos="400"/>
              <w:tab w:val="right" w:leader="dot" w:pos="9736"/>
            </w:tabs>
            <w:rPr>
              <w:rFonts w:eastAsiaTheme="minorEastAsia"/>
              <w:noProof/>
              <w:szCs w:val="22"/>
              <w:lang w:val="en-GB" w:eastAsia="en-GB"/>
            </w:rPr>
          </w:pPr>
          <w:hyperlink w:anchor="_Toc49193430" w:history="1">
            <w:r w:rsidR="0087605C" w:rsidRPr="00C6717C">
              <w:rPr>
                <w:rStyle w:val="Hyperlink"/>
                <w:noProof/>
                <w:lang w:val="en-GB"/>
              </w:rPr>
              <w:t>1.</w:t>
            </w:r>
            <w:r w:rsidR="0087605C">
              <w:rPr>
                <w:rFonts w:eastAsiaTheme="minorEastAsia"/>
                <w:noProof/>
                <w:szCs w:val="22"/>
                <w:lang w:val="en-GB" w:eastAsia="en-GB"/>
              </w:rPr>
              <w:tab/>
            </w:r>
            <w:r w:rsidR="0087605C" w:rsidRPr="00C6717C">
              <w:rPr>
                <w:rStyle w:val="Hyperlink"/>
                <w:noProof/>
                <w:lang w:val="en-GB"/>
              </w:rPr>
              <w:t>Requirements to start training in the 494</w:t>
            </w:r>
            <w:r w:rsidR="0087605C" w:rsidRPr="00C6717C">
              <w:rPr>
                <w:rStyle w:val="Hyperlink"/>
                <w:noProof/>
                <w:vertAlign w:val="superscript"/>
                <w:lang w:val="en-GB"/>
              </w:rPr>
              <w:t>th</w:t>
            </w:r>
            <w:r w:rsidR="0087605C">
              <w:rPr>
                <w:noProof/>
                <w:webHidden/>
              </w:rPr>
              <w:tab/>
            </w:r>
            <w:r w:rsidR="0087605C">
              <w:rPr>
                <w:noProof/>
                <w:webHidden/>
              </w:rPr>
              <w:fldChar w:fldCharType="begin"/>
            </w:r>
            <w:r w:rsidR="0087605C">
              <w:rPr>
                <w:noProof/>
                <w:webHidden/>
              </w:rPr>
              <w:instrText xml:space="preserve"> PAGEREF _Toc49193430 \h </w:instrText>
            </w:r>
            <w:r w:rsidR="0087605C">
              <w:rPr>
                <w:noProof/>
                <w:webHidden/>
              </w:rPr>
            </w:r>
            <w:r w:rsidR="0087605C">
              <w:rPr>
                <w:noProof/>
                <w:webHidden/>
              </w:rPr>
              <w:fldChar w:fldCharType="separate"/>
            </w:r>
            <w:r>
              <w:rPr>
                <w:noProof/>
                <w:webHidden/>
              </w:rPr>
              <w:t>6</w:t>
            </w:r>
            <w:r w:rsidR="0087605C">
              <w:rPr>
                <w:noProof/>
                <w:webHidden/>
              </w:rPr>
              <w:fldChar w:fldCharType="end"/>
            </w:r>
          </w:hyperlink>
        </w:p>
        <w:p w14:paraId="20C55571" w14:textId="4894EB9D" w:rsidR="0087605C" w:rsidRDefault="00A82CC8">
          <w:pPr>
            <w:pStyle w:val="TOC2"/>
            <w:tabs>
              <w:tab w:val="left" w:pos="880"/>
              <w:tab w:val="right" w:leader="dot" w:pos="9736"/>
            </w:tabs>
            <w:rPr>
              <w:rFonts w:eastAsiaTheme="minorEastAsia"/>
              <w:noProof/>
              <w:szCs w:val="22"/>
              <w:lang w:val="en-GB" w:eastAsia="en-GB"/>
            </w:rPr>
          </w:pPr>
          <w:hyperlink w:anchor="_Toc49193431" w:history="1">
            <w:r w:rsidR="0087605C" w:rsidRPr="00C6717C">
              <w:rPr>
                <w:rStyle w:val="Hyperlink"/>
                <w:noProof/>
                <w:lang w:val="en-GB"/>
              </w:rPr>
              <w:t>1.1.</w:t>
            </w:r>
            <w:r w:rsidR="0087605C">
              <w:rPr>
                <w:rFonts w:eastAsiaTheme="minorEastAsia"/>
                <w:noProof/>
                <w:szCs w:val="22"/>
                <w:lang w:val="en-GB" w:eastAsia="en-GB"/>
              </w:rPr>
              <w:tab/>
            </w:r>
            <w:r w:rsidR="0087605C" w:rsidRPr="00C6717C">
              <w:rPr>
                <w:rStyle w:val="Hyperlink"/>
                <w:noProof/>
                <w:lang w:val="en-GB"/>
              </w:rPr>
              <w:t>New trainees</w:t>
            </w:r>
            <w:r w:rsidR="0087605C">
              <w:rPr>
                <w:noProof/>
                <w:webHidden/>
              </w:rPr>
              <w:tab/>
            </w:r>
            <w:r w:rsidR="0087605C">
              <w:rPr>
                <w:noProof/>
                <w:webHidden/>
              </w:rPr>
              <w:fldChar w:fldCharType="begin"/>
            </w:r>
            <w:r w:rsidR="0087605C">
              <w:rPr>
                <w:noProof/>
                <w:webHidden/>
              </w:rPr>
              <w:instrText xml:space="preserve"> PAGEREF _Toc49193431 \h </w:instrText>
            </w:r>
            <w:r w:rsidR="0087605C">
              <w:rPr>
                <w:noProof/>
                <w:webHidden/>
              </w:rPr>
            </w:r>
            <w:r w:rsidR="0087605C">
              <w:rPr>
                <w:noProof/>
                <w:webHidden/>
              </w:rPr>
              <w:fldChar w:fldCharType="separate"/>
            </w:r>
            <w:r>
              <w:rPr>
                <w:noProof/>
                <w:webHidden/>
              </w:rPr>
              <w:t>6</w:t>
            </w:r>
            <w:r w:rsidR="0087605C">
              <w:rPr>
                <w:noProof/>
                <w:webHidden/>
              </w:rPr>
              <w:fldChar w:fldCharType="end"/>
            </w:r>
          </w:hyperlink>
        </w:p>
        <w:p w14:paraId="4D6B9D00" w14:textId="219D9FB6" w:rsidR="0087605C" w:rsidRDefault="00A82CC8">
          <w:pPr>
            <w:pStyle w:val="TOC2"/>
            <w:tabs>
              <w:tab w:val="left" w:pos="880"/>
              <w:tab w:val="right" w:leader="dot" w:pos="9736"/>
            </w:tabs>
            <w:rPr>
              <w:rFonts w:eastAsiaTheme="minorEastAsia"/>
              <w:noProof/>
              <w:szCs w:val="22"/>
              <w:lang w:val="en-GB" w:eastAsia="en-GB"/>
            </w:rPr>
          </w:pPr>
          <w:hyperlink w:anchor="_Toc49193432" w:history="1">
            <w:r w:rsidR="0087605C" w:rsidRPr="00C6717C">
              <w:rPr>
                <w:rStyle w:val="Hyperlink"/>
                <w:noProof/>
                <w:lang w:val="en-GB"/>
              </w:rPr>
              <w:t>1.2.</w:t>
            </w:r>
            <w:r w:rsidR="0087605C">
              <w:rPr>
                <w:rFonts w:eastAsiaTheme="minorEastAsia"/>
                <w:noProof/>
                <w:szCs w:val="22"/>
                <w:lang w:val="en-GB" w:eastAsia="en-GB"/>
              </w:rPr>
              <w:tab/>
            </w:r>
            <w:r w:rsidR="0087605C" w:rsidRPr="00C6717C">
              <w:rPr>
                <w:rStyle w:val="Hyperlink"/>
                <w:noProof/>
                <w:lang w:val="en-GB"/>
              </w:rPr>
              <w:t>Conversion to Type (CTT) pilots</w:t>
            </w:r>
            <w:r w:rsidR="0087605C">
              <w:rPr>
                <w:noProof/>
                <w:webHidden/>
              </w:rPr>
              <w:tab/>
            </w:r>
            <w:r w:rsidR="0087605C">
              <w:rPr>
                <w:noProof/>
                <w:webHidden/>
              </w:rPr>
              <w:fldChar w:fldCharType="begin"/>
            </w:r>
            <w:r w:rsidR="0087605C">
              <w:rPr>
                <w:noProof/>
                <w:webHidden/>
              </w:rPr>
              <w:instrText xml:space="preserve"> PAGEREF _Toc49193432 \h </w:instrText>
            </w:r>
            <w:r w:rsidR="0087605C">
              <w:rPr>
                <w:noProof/>
                <w:webHidden/>
              </w:rPr>
            </w:r>
            <w:r w:rsidR="0087605C">
              <w:rPr>
                <w:noProof/>
                <w:webHidden/>
              </w:rPr>
              <w:fldChar w:fldCharType="separate"/>
            </w:r>
            <w:r>
              <w:rPr>
                <w:noProof/>
                <w:webHidden/>
              </w:rPr>
              <w:t>6</w:t>
            </w:r>
            <w:r w:rsidR="0087605C">
              <w:rPr>
                <w:noProof/>
                <w:webHidden/>
              </w:rPr>
              <w:fldChar w:fldCharType="end"/>
            </w:r>
          </w:hyperlink>
        </w:p>
        <w:p w14:paraId="3472F7BF" w14:textId="4FEE54E9" w:rsidR="0087605C" w:rsidRDefault="00A82CC8">
          <w:pPr>
            <w:pStyle w:val="TOC1"/>
            <w:tabs>
              <w:tab w:val="left" w:pos="400"/>
              <w:tab w:val="right" w:leader="dot" w:pos="9736"/>
            </w:tabs>
            <w:rPr>
              <w:rFonts w:eastAsiaTheme="minorEastAsia"/>
              <w:noProof/>
              <w:szCs w:val="22"/>
              <w:lang w:val="en-GB" w:eastAsia="en-GB"/>
            </w:rPr>
          </w:pPr>
          <w:hyperlink w:anchor="_Toc49193433" w:history="1">
            <w:r w:rsidR="0087605C" w:rsidRPr="00C6717C">
              <w:rPr>
                <w:rStyle w:val="Hyperlink"/>
                <w:noProof/>
                <w:lang w:val="en-GB"/>
              </w:rPr>
              <w:t>2.</w:t>
            </w:r>
            <w:r w:rsidR="0087605C">
              <w:rPr>
                <w:rFonts w:eastAsiaTheme="minorEastAsia"/>
                <w:noProof/>
                <w:szCs w:val="22"/>
                <w:lang w:val="en-GB" w:eastAsia="en-GB"/>
              </w:rPr>
              <w:tab/>
            </w:r>
            <w:r w:rsidR="0087605C" w:rsidRPr="00C6717C">
              <w:rPr>
                <w:rStyle w:val="Hyperlink"/>
                <w:noProof/>
                <w:lang w:val="en-GB"/>
              </w:rPr>
              <w:t>General regulations</w:t>
            </w:r>
            <w:r w:rsidR="0087605C">
              <w:rPr>
                <w:noProof/>
                <w:webHidden/>
              </w:rPr>
              <w:tab/>
            </w:r>
            <w:r w:rsidR="0087605C">
              <w:rPr>
                <w:noProof/>
                <w:webHidden/>
              </w:rPr>
              <w:fldChar w:fldCharType="begin"/>
            </w:r>
            <w:r w:rsidR="0087605C">
              <w:rPr>
                <w:noProof/>
                <w:webHidden/>
              </w:rPr>
              <w:instrText xml:space="preserve"> PAGEREF _Toc49193433 \h </w:instrText>
            </w:r>
            <w:r w:rsidR="0087605C">
              <w:rPr>
                <w:noProof/>
                <w:webHidden/>
              </w:rPr>
            </w:r>
            <w:r w:rsidR="0087605C">
              <w:rPr>
                <w:noProof/>
                <w:webHidden/>
              </w:rPr>
              <w:fldChar w:fldCharType="separate"/>
            </w:r>
            <w:r>
              <w:rPr>
                <w:noProof/>
                <w:webHidden/>
              </w:rPr>
              <w:t>6</w:t>
            </w:r>
            <w:r w:rsidR="0087605C">
              <w:rPr>
                <w:noProof/>
                <w:webHidden/>
              </w:rPr>
              <w:fldChar w:fldCharType="end"/>
            </w:r>
          </w:hyperlink>
        </w:p>
        <w:p w14:paraId="39971FB2" w14:textId="757BE5CB" w:rsidR="0087605C" w:rsidRDefault="00A82CC8">
          <w:pPr>
            <w:pStyle w:val="TOC2"/>
            <w:tabs>
              <w:tab w:val="left" w:pos="880"/>
              <w:tab w:val="right" w:leader="dot" w:pos="9736"/>
            </w:tabs>
            <w:rPr>
              <w:rFonts w:eastAsiaTheme="minorEastAsia"/>
              <w:noProof/>
              <w:szCs w:val="22"/>
              <w:lang w:val="en-GB" w:eastAsia="en-GB"/>
            </w:rPr>
          </w:pPr>
          <w:hyperlink w:anchor="_Toc49193434" w:history="1">
            <w:r w:rsidR="0087605C" w:rsidRPr="00C6717C">
              <w:rPr>
                <w:rStyle w:val="Hyperlink"/>
                <w:noProof/>
                <w:lang w:val="en-GB"/>
              </w:rPr>
              <w:t>2.1.</w:t>
            </w:r>
            <w:r w:rsidR="0087605C">
              <w:rPr>
                <w:rFonts w:eastAsiaTheme="minorEastAsia"/>
                <w:noProof/>
                <w:szCs w:val="22"/>
                <w:lang w:val="en-GB" w:eastAsia="en-GB"/>
              </w:rPr>
              <w:tab/>
            </w:r>
            <w:r w:rsidR="0087605C" w:rsidRPr="00C6717C">
              <w:rPr>
                <w:rStyle w:val="Hyperlink"/>
                <w:noProof/>
                <w:lang w:val="en-GB"/>
              </w:rPr>
              <w:t>Self Qualification (SQ)</w:t>
            </w:r>
            <w:r w:rsidR="0087605C">
              <w:rPr>
                <w:noProof/>
                <w:webHidden/>
              </w:rPr>
              <w:tab/>
            </w:r>
            <w:r w:rsidR="0087605C">
              <w:rPr>
                <w:noProof/>
                <w:webHidden/>
              </w:rPr>
              <w:fldChar w:fldCharType="begin"/>
            </w:r>
            <w:r w:rsidR="0087605C">
              <w:rPr>
                <w:noProof/>
                <w:webHidden/>
              </w:rPr>
              <w:instrText xml:space="preserve"> PAGEREF _Toc49193434 \h </w:instrText>
            </w:r>
            <w:r w:rsidR="0087605C">
              <w:rPr>
                <w:noProof/>
                <w:webHidden/>
              </w:rPr>
            </w:r>
            <w:r w:rsidR="0087605C">
              <w:rPr>
                <w:noProof/>
                <w:webHidden/>
              </w:rPr>
              <w:fldChar w:fldCharType="separate"/>
            </w:r>
            <w:r>
              <w:rPr>
                <w:noProof/>
                <w:webHidden/>
              </w:rPr>
              <w:t>6</w:t>
            </w:r>
            <w:r w:rsidR="0087605C">
              <w:rPr>
                <w:noProof/>
                <w:webHidden/>
              </w:rPr>
              <w:fldChar w:fldCharType="end"/>
            </w:r>
          </w:hyperlink>
        </w:p>
        <w:p w14:paraId="75A7CA2D" w14:textId="7AC12429" w:rsidR="0087605C" w:rsidRDefault="00A82CC8">
          <w:pPr>
            <w:pStyle w:val="TOC2"/>
            <w:tabs>
              <w:tab w:val="left" w:pos="880"/>
              <w:tab w:val="right" w:leader="dot" w:pos="9736"/>
            </w:tabs>
            <w:rPr>
              <w:rFonts w:eastAsiaTheme="minorEastAsia"/>
              <w:noProof/>
              <w:szCs w:val="22"/>
              <w:lang w:val="en-GB" w:eastAsia="en-GB"/>
            </w:rPr>
          </w:pPr>
          <w:hyperlink w:anchor="_Toc49193435" w:history="1">
            <w:r w:rsidR="0087605C" w:rsidRPr="00C6717C">
              <w:rPr>
                <w:rStyle w:val="Hyperlink"/>
                <w:noProof/>
                <w:lang w:val="en-GB"/>
              </w:rPr>
              <w:t>2.2.</w:t>
            </w:r>
            <w:r w:rsidR="0087605C">
              <w:rPr>
                <w:rFonts w:eastAsiaTheme="minorEastAsia"/>
                <w:noProof/>
                <w:szCs w:val="22"/>
                <w:lang w:val="en-GB" w:eastAsia="en-GB"/>
              </w:rPr>
              <w:tab/>
            </w:r>
            <w:r w:rsidR="0087605C" w:rsidRPr="00C6717C">
              <w:rPr>
                <w:rStyle w:val="Hyperlink"/>
                <w:noProof/>
                <w:lang w:val="en-GB"/>
              </w:rPr>
              <w:t>IP Lessons</w:t>
            </w:r>
            <w:r w:rsidR="0087605C">
              <w:rPr>
                <w:noProof/>
                <w:webHidden/>
              </w:rPr>
              <w:tab/>
            </w:r>
            <w:r w:rsidR="0087605C">
              <w:rPr>
                <w:noProof/>
                <w:webHidden/>
              </w:rPr>
              <w:fldChar w:fldCharType="begin"/>
            </w:r>
            <w:r w:rsidR="0087605C">
              <w:rPr>
                <w:noProof/>
                <w:webHidden/>
              </w:rPr>
              <w:instrText xml:space="preserve"> PAGEREF _Toc49193435 \h </w:instrText>
            </w:r>
            <w:r w:rsidR="0087605C">
              <w:rPr>
                <w:noProof/>
                <w:webHidden/>
              </w:rPr>
            </w:r>
            <w:r w:rsidR="0087605C">
              <w:rPr>
                <w:noProof/>
                <w:webHidden/>
              </w:rPr>
              <w:fldChar w:fldCharType="separate"/>
            </w:r>
            <w:r>
              <w:rPr>
                <w:noProof/>
                <w:webHidden/>
              </w:rPr>
              <w:t>6</w:t>
            </w:r>
            <w:r w:rsidR="0087605C">
              <w:rPr>
                <w:noProof/>
                <w:webHidden/>
              </w:rPr>
              <w:fldChar w:fldCharType="end"/>
            </w:r>
          </w:hyperlink>
        </w:p>
        <w:p w14:paraId="41040A5F" w14:textId="1BCAFC48" w:rsidR="0087605C" w:rsidRDefault="00A82CC8">
          <w:pPr>
            <w:pStyle w:val="TOC2"/>
            <w:tabs>
              <w:tab w:val="left" w:pos="880"/>
              <w:tab w:val="right" w:leader="dot" w:pos="9736"/>
            </w:tabs>
            <w:rPr>
              <w:rFonts w:eastAsiaTheme="minorEastAsia"/>
              <w:noProof/>
              <w:szCs w:val="22"/>
              <w:lang w:val="en-GB" w:eastAsia="en-GB"/>
            </w:rPr>
          </w:pPr>
          <w:hyperlink w:anchor="_Toc49193436" w:history="1">
            <w:r w:rsidR="0087605C" w:rsidRPr="00C6717C">
              <w:rPr>
                <w:rStyle w:val="Hyperlink"/>
                <w:noProof/>
                <w:lang w:val="en-GB"/>
              </w:rPr>
              <w:t>2.3.</w:t>
            </w:r>
            <w:r w:rsidR="0087605C">
              <w:rPr>
                <w:rFonts w:eastAsiaTheme="minorEastAsia"/>
                <w:noProof/>
                <w:szCs w:val="22"/>
                <w:lang w:val="en-GB" w:eastAsia="en-GB"/>
              </w:rPr>
              <w:tab/>
            </w:r>
            <w:r w:rsidR="0087605C" w:rsidRPr="00C6717C">
              <w:rPr>
                <w:rStyle w:val="Hyperlink"/>
                <w:noProof/>
                <w:lang w:val="en-GB"/>
              </w:rPr>
              <w:t>Progress / pace through training program</w:t>
            </w:r>
            <w:r w:rsidR="0087605C">
              <w:rPr>
                <w:noProof/>
                <w:webHidden/>
              </w:rPr>
              <w:tab/>
            </w:r>
            <w:r w:rsidR="0087605C">
              <w:rPr>
                <w:noProof/>
                <w:webHidden/>
              </w:rPr>
              <w:fldChar w:fldCharType="begin"/>
            </w:r>
            <w:r w:rsidR="0087605C">
              <w:rPr>
                <w:noProof/>
                <w:webHidden/>
              </w:rPr>
              <w:instrText xml:space="preserve"> PAGEREF _Toc49193436 \h </w:instrText>
            </w:r>
            <w:r w:rsidR="0087605C">
              <w:rPr>
                <w:noProof/>
                <w:webHidden/>
              </w:rPr>
            </w:r>
            <w:r w:rsidR="0087605C">
              <w:rPr>
                <w:noProof/>
                <w:webHidden/>
              </w:rPr>
              <w:fldChar w:fldCharType="separate"/>
            </w:r>
            <w:r>
              <w:rPr>
                <w:noProof/>
                <w:webHidden/>
              </w:rPr>
              <w:t>7</w:t>
            </w:r>
            <w:r w:rsidR="0087605C">
              <w:rPr>
                <w:noProof/>
                <w:webHidden/>
              </w:rPr>
              <w:fldChar w:fldCharType="end"/>
            </w:r>
          </w:hyperlink>
        </w:p>
        <w:p w14:paraId="530EB940" w14:textId="214881CB" w:rsidR="0087605C" w:rsidRDefault="00A82CC8">
          <w:pPr>
            <w:pStyle w:val="TOC2"/>
            <w:tabs>
              <w:tab w:val="left" w:pos="880"/>
              <w:tab w:val="right" w:leader="dot" w:pos="9736"/>
            </w:tabs>
            <w:rPr>
              <w:rFonts w:eastAsiaTheme="minorEastAsia"/>
              <w:noProof/>
              <w:szCs w:val="22"/>
              <w:lang w:val="en-GB" w:eastAsia="en-GB"/>
            </w:rPr>
          </w:pPr>
          <w:hyperlink w:anchor="_Toc49193437" w:history="1">
            <w:r w:rsidR="0087605C" w:rsidRPr="00C6717C">
              <w:rPr>
                <w:rStyle w:val="Hyperlink"/>
                <w:noProof/>
                <w:lang w:val="en-GB"/>
              </w:rPr>
              <w:t>2.4.</w:t>
            </w:r>
            <w:r w:rsidR="0087605C">
              <w:rPr>
                <w:rFonts w:eastAsiaTheme="minorEastAsia"/>
                <w:noProof/>
                <w:szCs w:val="22"/>
                <w:lang w:val="en-GB" w:eastAsia="en-GB"/>
              </w:rPr>
              <w:tab/>
            </w:r>
            <w:r w:rsidR="0087605C" w:rsidRPr="00C6717C">
              <w:rPr>
                <w:rStyle w:val="Hyperlink"/>
                <w:noProof/>
                <w:lang w:val="en-GB"/>
              </w:rPr>
              <w:t>Standards</w:t>
            </w:r>
            <w:r w:rsidR="0087605C">
              <w:rPr>
                <w:noProof/>
                <w:webHidden/>
              </w:rPr>
              <w:tab/>
            </w:r>
            <w:r w:rsidR="0087605C">
              <w:rPr>
                <w:noProof/>
                <w:webHidden/>
              </w:rPr>
              <w:fldChar w:fldCharType="begin"/>
            </w:r>
            <w:r w:rsidR="0087605C">
              <w:rPr>
                <w:noProof/>
                <w:webHidden/>
              </w:rPr>
              <w:instrText xml:space="preserve"> PAGEREF _Toc49193437 \h </w:instrText>
            </w:r>
            <w:r w:rsidR="0087605C">
              <w:rPr>
                <w:noProof/>
                <w:webHidden/>
              </w:rPr>
            </w:r>
            <w:r w:rsidR="0087605C">
              <w:rPr>
                <w:noProof/>
                <w:webHidden/>
              </w:rPr>
              <w:fldChar w:fldCharType="separate"/>
            </w:r>
            <w:r>
              <w:rPr>
                <w:noProof/>
                <w:webHidden/>
              </w:rPr>
              <w:t>7</w:t>
            </w:r>
            <w:r w:rsidR="0087605C">
              <w:rPr>
                <w:noProof/>
                <w:webHidden/>
              </w:rPr>
              <w:fldChar w:fldCharType="end"/>
            </w:r>
          </w:hyperlink>
        </w:p>
        <w:p w14:paraId="76E5A4D0" w14:textId="4B94A513" w:rsidR="0087605C" w:rsidRDefault="00A82CC8">
          <w:pPr>
            <w:pStyle w:val="TOC2"/>
            <w:tabs>
              <w:tab w:val="left" w:pos="880"/>
              <w:tab w:val="right" w:leader="dot" w:pos="9736"/>
            </w:tabs>
            <w:rPr>
              <w:rFonts w:eastAsiaTheme="minorEastAsia"/>
              <w:noProof/>
              <w:szCs w:val="22"/>
              <w:lang w:val="en-GB" w:eastAsia="en-GB"/>
            </w:rPr>
          </w:pPr>
          <w:hyperlink w:anchor="_Toc49193438" w:history="1">
            <w:r w:rsidR="0087605C" w:rsidRPr="00C6717C">
              <w:rPr>
                <w:rStyle w:val="Hyperlink"/>
                <w:noProof/>
                <w:lang w:val="en-GB"/>
              </w:rPr>
              <w:t>2.5.</w:t>
            </w:r>
            <w:r w:rsidR="0087605C">
              <w:rPr>
                <w:rFonts w:eastAsiaTheme="minorEastAsia"/>
                <w:noProof/>
                <w:szCs w:val="22"/>
                <w:lang w:val="en-GB" w:eastAsia="en-GB"/>
              </w:rPr>
              <w:tab/>
            </w:r>
            <w:r w:rsidR="0087605C" w:rsidRPr="00C6717C">
              <w:rPr>
                <w:rStyle w:val="Hyperlink"/>
                <w:noProof/>
                <w:lang w:val="en-GB"/>
              </w:rPr>
              <w:t>Failure to follow standards or expected progress</w:t>
            </w:r>
            <w:r w:rsidR="0087605C">
              <w:rPr>
                <w:noProof/>
                <w:webHidden/>
              </w:rPr>
              <w:tab/>
            </w:r>
            <w:r w:rsidR="0087605C">
              <w:rPr>
                <w:noProof/>
                <w:webHidden/>
              </w:rPr>
              <w:fldChar w:fldCharType="begin"/>
            </w:r>
            <w:r w:rsidR="0087605C">
              <w:rPr>
                <w:noProof/>
                <w:webHidden/>
              </w:rPr>
              <w:instrText xml:space="preserve"> PAGEREF _Toc49193438 \h </w:instrText>
            </w:r>
            <w:r w:rsidR="0087605C">
              <w:rPr>
                <w:noProof/>
                <w:webHidden/>
              </w:rPr>
            </w:r>
            <w:r w:rsidR="0087605C">
              <w:rPr>
                <w:noProof/>
                <w:webHidden/>
              </w:rPr>
              <w:fldChar w:fldCharType="separate"/>
            </w:r>
            <w:r>
              <w:rPr>
                <w:noProof/>
                <w:webHidden/>
              </w:rPr>
              <w:t>8</w:t>
            </w:r>
            <w:r w:rsidR="0087605C">
              <w:rPr>
                <w:noProof/>
                <w:webHidden/>
              </w:rPr>
              <w:fldChar w:fldCharType="end"/>
            </w:r>
          </w:hyperlink>
        </w:p>
        <w:p w14:paraId="62F0B439" w14:textId="72E117F0" w:rsidR="0087605C" w:rsidRDefault="00A82CC8">
          <w:pPr>
            <w:pStyle w:val="TOC2"/>
            <w:tabs>
              <w:tab w:val="left" w:pos="880"/>
              <w:tab w:val="right" w:leader="dot" w:pos="9736"/>
            </w:tabs>
            <w:rPr>
              <w:rFonts w:eastAsiaTheme="minorEastAsia"/>
              <w:noProof/>
              <w:szCs w:val="22"/>
              <w:lang w:val="en-GB" w:eastAsia="en-GB"/>
            </w:rPr>
          </w:pPr>
          <w:hyperlink w:anchor="_Toc49193439" w:history="1">
            <w:r w:rsidR="0087605C" w:rsidRPr="00C6717C">
              <w:rPr>
                <w:rStyle w:val="Hyperlink"/>
                <w:noProof/>
                <w:lang w:val="en-GB"/>
              </w:rPr>
              <w:t>2.6.</w:t>
            </w:r>
            <w:r w:rsidR="0087605C">
              <w:rPr>
                <w:rFonts w:eastAsiaTheme="minorEastAsia"/>
                <w:noProof/>
                <w:szCs w:val="22"/>
                <w:lang w:val="en-GB" w:eastAsia="en-GB"/>
              </w:rPr>
              <w:tab/>
            </w:r>
            <w:r w:rsidR="0087605C" w:rsidRPr="00C6717C">
              <w:rPr>
                <w:rStyle w:val="Hyperlink"/>
                <w:noProof/>
                <w:lang w:val="en-GB"/>
              </w:rPr>
              <w:t>Qualification levels</w:t>
            </w:r>
            <w:r w:rsidR="0087605C">
              <w:rPr>
                <w:noProof/>
                <w:webHidden/>
              </w:rPr>
              <w:tab/>
            </w:r>
            <w:r w:rsidR="0087605C">
              <w:rPr>
                <w:noProof/>
                <w:webHidden/>
              </w:rPr>
              <w:fldChar w:fldCharType="begin"/>
            </w:r>
            <w:r w:rsidR="0087605C">
              <w:rPr>
                <w:noProof/>
                <w:webHidden/>
              </w:rPr>
              <w:instrText xml:space="preserve"> PAGEREF _Toc49193439 \h </w:instrText>
            </w:r>
            <w:r w:rsidR="0087605C">
              <w:rPr>
                <w:noProof/>
                <w:webHidden/>
              </w:rPr>
            </w:r>
            <w:r w:rsidR="0087605C">
              <w:rPr>
                <w:noProof/>
                <w:webHidden/>
              </w:rPr>
              <w:fldChar w:fldCharType="separate"/>
            </w:r>
            <w:r>
              <w:rPr>
                <w:noProof/>
                <w:webHidden/>
              </w:rPr>
              <w:t>8</w:t>
            </w:r>
            <w:r w:rsidR="0087605C">
              <w:rPr>
                <w:noProof/>
                <w:webHidden/>
              </w:rPr>
              <w:fldChar w:fldCharType="end"/>
            </w:r>
          </w:hyperlink>
        </w:p>
        <w:p w14:paraId="473EE7DE" w14:textId="4731FB83" w:rsidR="0087605C" w:rsidRDefault="00A82CC8">
          <w:pPr>
            <w:pStyle w:val="TOC1"/>
            <w:tabs>
              <w:tab w:val="left" w:pos="400"/>
              <w:tab w:val="right" w:leader="dot" w:pos="9736"/>
            </w:tabs>
            <w:rPr>
              <w:rFonts w:eastAsiaTheme="minorEastAsia"/>
              <w:noProof/>
              <w:szCs w:val="22"/>
              <w:lang w:val="en-GB" w:eastAsia="en-GB"/>
            </w:rPr>
          </w:pPr>
          <w:hyperlink w:anchor="_Toc49193440" w:history="1">
            <w:r w:rsidR="0087605C" w:rsidRPr="00C6717C">
              <w:rPr>
                <w:rStyle w:val="Hyperlink"/>
                <w:noProof/>
                <w:lang w:val="en-GB"/>
              </w:rPr>
              <w:t>3.</w:t>
            </w:r>
            <w:r w:rsidR="0087605C">
              <w:rPr>
                <w:rFonts w:eastAsiaTheme="minorEastAsia"/>
                <w:noProof/>
                <w:szCs w:val="22"/>
                <w:lang w:val="en-GB" w:eastAsia="en-GB"/>
              </w:rPr>
              <w:tab/>
            </w:r>
            <w:r w:rsidR="0087605C" w:rsidRPr="00C6717C">
              <w:rPr>
                <w:rStyle w:val="Hyperlink"/>
                <w:noProof/>
                <w:lang w:val="en-GB"/>
              </w:rPr>
              <w:t>Grading</w:t>
            </w:r>
            <w:r w:rsidR="0087605C">
              <w:rPr>
                <w:noProof/>
                <w:webHidden/>
              </w:rPr>
              <w:tab/>
            </w:r>
            <w:r w:rsidR="0087605C">
              <w:rPr>
                <w:noProof/>
                <w:webHidden/>
              </w:rPr>
              <w:fldChar w:fldCharType="begin"/>
            </w:r>
            <w:r w:rsidR="0087605C">
              <w:rPr>
                <w:noProof/>
                <w:webHidden/>
              </w:rPr>
              <w:instrText xml:space="preserve"> PAGEREF _Toc49193440 \h </w:instrText>
            </w:r>
            <w:r w:rsidR="0087605C">
              <w:rPr>
                <w:noProof/>
                <w:webHidden/>
              </w:rPr>
            </w:r>
            <w:r w:rsidR="0087605C">
              <w:rPr>
                <w:noProof/>
                <w:webHidden/>
              </w:rPr>
              <w:fldChar w:fldCharType="separate"/>
            </w:r>
            <w:r>
              <w:rPr>
                <w:noProof/>
                <w:webHidden/>
              </w:rPr>
              <w:t>8</w:t>
            </w:r>
            <w:r w:rsidR="0087605C">
              <w:rPr>
                <w:noProof/>
                <w:webHidden/>
              </w:rPr>
              <w:fldChar w:fldCharType="end"/>
            </w:r>
          </w:hyperlink>
        </w:p>
        <w:p w14:paraId="5351FE79" w14:textId="577189E3" w:rsidR="0087605C" w:rsidRDefault="00A82CC8">
          <w:pPr>
            <w:pStyle w:val="TOC1"/>
            <w:tabs>
              <w:tab w:val="right" w:leader="dot" w:pos="9736"/>
            </w:tabs>
            <w:rPr>
              <w:rFonts w:eastAsiaTheme="minorEastAsia"/>
              <w:noProof/>
              <w:szCs w:val="22"/>
              <w:lang w:val="en-GB" w:eastAsia="en-GB"/>
            </w:rPr>
          </w:pPr>
          <w:hyperlink w:anchor="_Toc49193441" w:history="1">
            <w:r w:rsidR="0087605C" w:rsidRPr="00C6717C">
              <w:rPr>
                <w:rStyle w:val="Hyperlink"/>
                <w:noProof/>
                <w:lang w:val="en-GB"/>
              </w:rPr>
              <w:t>4. Training programs</w:t>
            </w:r>
            <w:r w:rsidR="0087605C">
              <w:rPr>
                <w:noProof/>
                <w:webHidden/>
              </w:rPr>
              <w:tab/>
            </w:r>
            <w:r w:rsidR="0087605C">
              <w:rPr>
                <w:noProof/>
                <w:webHidden/>
              </w:rPr>
              <w:fldChar w:fldCharType="begin"/>
            </w:r>
            <w:r w:rsidR="0087605C">
              <w:rPr>
                <w:noProof/>
                <w:webHidden/>
              </w:rPr>
              <w:instrText xml:space="preserve"> PAGEREF _Toc49193441 \h </w:instrText>
            </w:r>
            <w:r w:rsidR="0087605C">
              <w:rPr>
                <w:noProof/>
                <w:webHidden/>
              </w:rPr>
            </w:r>
            <w:r w:rsidR="0087605C">
              <w:rPr>
                <w:noProof/>
                <w:webHidden/>
              </w:rPr>
              <w:fldChar w:fldCharType="separate"/>
            </w:r>
            <w:r>
              <w:rPr>
                <w:noProof/>
                <w:webHidden/>
              </w:rPr>
              <w:t>8</w:t>
            </w:r>
            <w:r w:rsidR="0087605C">
              <w:rPr>
                <w:noProof/>
                <w:webHidden/>
              </w:rPr>
              <w:fldChar w:fldCharType="end"/>
            </w:r>
          </w:hyperlink>
        </w:p>
        <w:p w14:paraId="0B9C4519" w14:textId="202EE697" w:rsidR="0087605C" w:rsidRDefault="00A82CC8">
          <w:pPr>
            <w:pStyle w:val="TOC2"/>
            <w:tabs>
              <w:tab w:val="right" w:leader="dot" w:pos="9736"/>
            </w:tabs>
            <w:rPr>
              <w:rFonts w:eastAsiaTheme="minorEastAsia"/>
              <w:noProof/>
              <w:szCs w:val="22"/>
              <w:lang w:val="en-GB" w:eastAsia="en-GB"/>
            </w:rPr>
          </w:pPr>
          <w:hyperlink w:anchor="_Toc49193442" w:history="1">
            <w:r w:rsidR="0087605C" w:rsidRPr="00C6717C">
              <w:rPr>
                <w:rStyle w:val="Hyperlink"/>
                <w:noProof/>
                <w:lang w:val="en-GB"/>
              </w:rPr>
              <w:t>4.1 Initial Qualification Training (IQT)</w:t>
            </w:r>
            <w:r w:rsidR="0087605C">
              <w:rPr>
                <w:noProof/>
                <w:webHidden/>
              </w:rPr>
              <w:tab/>
            </w:r>
            <w:r w:rsidR="0087605C">
              <w:rPr>
                <w:noProof/>
                <w:webHidden/>
              </w:rPr>
              <w:fldChar w:fldCharType="begin"/>
            </w:r>
            <w:r w:rsidR="0087605C">
              <w:rPr>
                <w:noProof/>
                <w:webHidden/>
              </w:rPr>
              <w:instrText xml:space="preserve"> PAGEREF _Toc49193442 \h </w:instrText>
            </w:r>
            <w:r w:rsidR="0087605C">
              <w:rPr>
                <w:noProof/>
                <w:webHidden/>
              </w:rPr>
            </w:r>
            <w:r w:rsidR="0087605C">
              <w:rPr>
                <w:noProof/>
                <w:webHidden/>
              </w:rPr>
              <w:fldChar w:fldCharType="separate"/>
            </w:r>
            <w:r>
              <w:rPr>
                <w:noProof/>
                <w:webHidden/>
              </w:rPr>
              <w:t>8</w:t>
            </w:r>
            <w:r w:rsidR="0087605C">
              <w:rPr>
                <w:noProof/>
                <w:webHidden/>
              </w:rPr>
              <w:fldChar w:fldCharType="end"/>
            </w:r>
          </w:hyperlink>
        </w:p>
        <w:p w14:paraId="05137B18" w14:textId="359176D6" w:rsidR="0087605C" w:rsidRDefault="00A82CC8">
          <w:pPr>
            <w:pStyle w:val="TOC2"/>
            <w:tabs>
              <w:tab w:val="left" w:pos="880"/>
              <w:tab w:val="right" w:leader="dot" w:pos="9736"/>
            </w:tabs>
            <w:rPr>
              <w:rFonts w:eastAsiaTheme="minorEastAsia"/>
              <w:noProof/>
              <w:szCs w:val="22"/>
              <w:lang w:val="en-GB" w:eastAsia="en-GB"/>
            </w:rPr>
          </w:pPr>
          <w:hyperlink w:anchor="_Toc49193445" w:history="1">
            <w:r w:rsidR="0087605C" w:rsidRPr="00C6717C">
              <w:rPr>
                <w:rStyle w:val="Hyperlink"/>
                <w:noProof/>
                <w:lang w:val="en-GB"/>
              </w:rPr>
              <w:t>4.2.</w:t>
            </w:r>
            <w:r w:rsidR="0087605C">
              <w:rPr>
                <w:rFonts w:eastAsiaTheme="minorEastAsia"/>
                <w:noProof/>
                <w:szCs w:val="22"/>
                <w:lang w:val="en-GB" w:eastAsia="en-GB"/>
              </w:rPr>
              <w:tab/>
            </w:r>
            <w:r w:rsidR="0087605C" w:rsidRPr="00C6717C">
              <w:rPr>
                <w:rStyle w:val="Hyperlink"/>
                <w:noProof/>
                <w:lang w:val="en-GB"/>
              </w:rPr>
              <w:t>Mission Qualification Training (MQT)</w:t>
            </w:r>
            <w:r w:rsidR="0087605C">
              <w:rPr>
                <w:noProof/>
                <w:webHidden/>
              </w:rPr>
              <w:tab/>
            </w:r>
            <w:r w:rsidR="0087605C">
              <w:rPr>
                <w:noProof/>
                <w:webHidden/>
              </w:rPr>
              <w:fldChar w:fldCharType="begin"/>
            </w:r>
            <w:r w:rsidR="0087605C">
              <w:rPr>
                <w:noProof/>
                <w:webHidden/>
              </w:rPr>
              <w:instrText xml:space="preserve"> PAGEREF _Toc49193445 \h </w:instrText>
            </w:r>
            <w:r w:rsidR="0087605C">
              <w:rPr>
                <w:noProof/>
                <w:webHidden/>
              </w:rPr>
            </w:r>
            <w:r w:rsidR="0087605C">
              <w:rPr>
                <w:noProof/>
                <w:webHidden/>
              </w:rPr>
              <w:fldChar w:fldCharType="separate"/>
            </w:r>
            <w:r>
              <w:rPr>
                <w:noProof/>
                <w:webHidden/>
              </w:rPr>
              <w:t>9</w:t>
            </w:r>
            <w:r w:rsidR="0087605C">
              <w:rPr>
                <w:noProof/>
                <w:webHidden/>
              </w:rPr>
              <w:fldChar w:fldCharType="end"/>
            </w:r>
          </w:hyperlink>
        </w:p>
        <w:p w14:paraId="5766053C" w14:textId="1E79FB0B" w:rsidR="0087605C" w:rsidRDefault="00A82CC8">
          <w:pPr>
            <w:pStyle w:val="TOC2"/>
            <w:tabs>
              <w:tab w:val="left" w:pos="880"/>
              <w:tab w:val="right" w:leader="dot" w:pos="9736"/>
            </w:tabs>
            <w:rPr>
              <w:rFonts w:eastAsiaTheme="minorEastAsia"/>
              <w:noProof/>
              <w:szCs w:val="22"/>
              <w:lang w:val="en-GB" w:eastAsia="en-GB"/>
            </w:rPr>
          </w:pPr>
          <w:hyperlink w:anchor="_Toc49193446" w:history="1">
            <w:r w:rsidR="0087605C" w:rsidRPr="00C6717C">
              <w:rPr>
                <w:rStyle w:val="Hyperlink"/>
                <w:noProof/>
                <w:lang w:val="en-GB"/>
              </w:rPr>
              <w:t>4.3.</w:t>
            </w:r>
            <w:r w:rsidR="0087605C">
              <w:rPr>
                <w:rFonts w:eastAsiaTheme="minorEastAsia"/>
                <w:noProof/>
                <w:szCs w:val="22"/>
                <w:lang w:val="en-GB" w:eastAsia="en-GB"/>
              </w:rPr>
              <w:tab/>
            </w:r>
            <w:r w:rsidR="0087605C" w:rsidRPr="00C6717C">
              <w:rPr>
                <w:rStyle w:val="Hyperlink"/>
                <w:noProof/>
                <w:lang w:val="en-GB"/>
              </w:rPr>
              <w:t>Continuation Training</w:t>
            </w:r>
            <w:r w:rsidR="0087605C">
              <w:rPr>
                <w:noProof/>
                <w:webHidden/>
              </w:rPr>
              <w:tab/>
            </w:r>
            <w:r w:rsidR="0087605C">
              <w:rPr>
                <w:noProof/>
                <w:webHidden/>
              </w:rPr>
              <w:fldChar w:fldCharType="begin"/>
            </w:r>
            <w:r w:rsidR="0087605C">
              <w:rPr>
                <w:noProof/>
                <w:webHidden/>
              </w:rPr>
              <w:instrText xml:space="preserve"> PAGEREF _Toc49193446 \h </w:instrText>
            </w:r>
            <w:r w:rsidR="0087605C">
              <w:rPr>
                <w:noProof/>
                <w:webHidden/>
              </w:rPr>
            </w:r>
            <w:r w:rsidR="0087605C">
              <w:rPr>
                <w:noProof/>
                <w:webHidden/>
              </w:rPr>
              <w:fldChar w:fldCharType="separate"/>
            </w:r>
            <w:r>
              <w:rPr>
                <w:noProof/>
                <w:webHidden/>
              </w:rPr>
              <w:t>9</w:t>
            </w:r>
            <w:r w:rsidR="0087605C">
              <w:rPr>
                <w:noProof/>
                <w:webHidden/>
              </w:rPr>
              <w:fldChar w:fldCharType="end"/>
            </w:r>
          </w:hyperlink>
        </w:p>
        <w:p w14:paraId="7FE3AD81" w14:textId="51F3B7E1" w:rsidR="0087605C" w:rsidRDefault="00A82CC8">
          <w:pPr>
            <w:pStyle w:val="TOC2"/>
            <w:tabs>
              <w:tab w:val="left" w:pos="880"/>
              <w:tab w:val="right" w:leader="dot" w:pos="9736"/>
            </w:tabs>
            <w:rPr>
              <w:rFonts w:eastAsiaTheme="minorEastAsia"/>
              <w:noProof/>
              <w:szCs w:val="22"/>
              <w:lang w:val="en-GB" w:eastAsia="en-GB"/>
            </w:rPr>
          </w:pPr>
          <w:hyperlink w:anchor="_Toc49193447" w:history="1">
            <w:r w:rsidR="0087605C" w:rsidRPr="00C6717C">
              <w:rPr>
                <w:rStyle w:val="Hyperlink"/>
                <w:noProof/>
                <w:lang w:val="en-GB"/>
              </w:rPr>
              <w:t>4.4.</w:t>
            </w:r>
            <w:r w:rsidR="0087605C">
              <w:rPr>
                <w:rFonts w:eastAsiaTheme="minorEastAsia"/>
                <w:noProof/>
                <w:szCs w:val="22"/>
                <w:lang w:val="en-GB" w:eastAsia="en-GB"/>
              </w:rPr>
              <w:tab/>
            </w:r>
            <w:r w:rsidR="0087605C" w:rsidRPr="00C6717C">
              <w:rPr>
                <w:rStyle w:val="Hyperlink"/>
                <w:noProof/>
                <w:lang w:val="en-GB"/>
              </w:rPr>
              <w:t>Upgrades</w:t>
            </w:r>
            <w:r w:rsidR="0087605C">
              <w:rPr>
                <w:noProof/>
                <w:webHidden/>
              </w:rPr>
              <w:tab/>
            </w:r>
            <w:r w:rsidR="0087605C">
              <w:rPr>
                <w:noProof/>
                <w:webHidden/>
              </w:rPr>
              <w:fldChar w:fldCharType="begin"/>
            </w:r>
            <w:r w:rsidR="0087605C">
              <w:rPr>
                <w:noProof/>
                <w:webHidden/>
              </w:rPr>
              <w:instrText xml:space="preserve"> PAGEREF _Toc49193447 \h </w:instrText>
            </w:r>
            <w:r w:rsidR="0087605C">
              <w:rPr>
                <w:noProof/>
                <w:webHidden/>
              </w:rPr>
            </w:r>
            <w:r w:rsidR="0087605C">
              <w:rPr>
                <w:noProof/>
                <w:webHidden/>
              </w:rPr>
              <w:fldChar w:fldCharType="separate"/>
            </w:r>
            <w:r>
              <w:rPr>
                <w:noProof/>
                <w:webHidden/>
              </w:rPr>
              <w:t>9</w:t>
            </w:r>
            <w:r w:rsidR="0087605C">
              <w:rPr>
                <w:noProof/>
                <w:webHidden/>
              </w:rPr>
              <w:fldChar w:fldCharType="end"/>
            </w:r>
          </w:hyperlink>
        </w:p>
        <w:p w14:paraId="5C841E7B" w14:textId="334E83D8" w:rsidR="0087605C" w:rsidRDefault="00A82CC8">
          <w:pPr>
            <w:pStyle w:val="TOC3"/>
            <w:tabs>
              <w:tab w:val="left" w:pos="1320"/>
              <w:tab w:val="right" w:leader="dot" w:pos="9736"/>
            </w:tabs>
            <w:rPr>
              <w:rFonts w:eastAsiaTheme="minorEastAsia"/>
              <w:noProof/>
              <w:szCs w:val="22"/>
              <w:lang w:val="en-GB" w:eastAsia="en-GB"/>
            </w:rPr>
          </w:pPr>
          <w:hyperlink w:anchor="_Toc49193448" w:history="1">
            <w:r w:rsidR="0087605C" w:rsidRPr="00C6717C">
              <w:rPr>
                <w:rStyle w:val="Hyperlink"/>
                <w:noProof/>
                <w:lang w:val="en-GB"/>
              </w:rPr>
              <w:t>4.4.1.</w:t>
            </w:r>
            <w:r w:rsidR="0087605C">
              <w:rPr>
                <w:rFonts w:eastAsiaTheme="minorEastAsia"/>
                <w:noProof/>
                <w:szCs w:val="22"/>
                <w:lang w:val="en-GB" w:eastAsia="en-GB"/>
              </w:rPr>
              <w:tab/>
            </w:r>
            <w:r w:rsidR="0087605C" w:rsidRPr="00C6717C">
              <w:rPr>
                <w:rStyle w:val="Hyperlink"/>
                <w:noProof/>
                <w:lang w:val="en-GB"/>
              </w:rPr>
              <w:t>2Ship Flight Lead Upgrade (2FLUG)</w:t>
            </w:r>
            <w:r w:rsidR="0087605C">
              <w:rPr>
                <w:noProof/>
                <w:webHidden/>
              </w:rPr>
              <w:tab/>
            </w:r>
            <w:r w:rsidR="0087605C">
              <w:rPr>
                <w:noProof/>
                <w:webHidden/>
              </w:rPr>
              <w:fldChar w:fldCharType="begin"/>
            </w:r>
            <w:r w:rsidR="0087605C">
              <w:rPr>
                <w:noProof/>
                <w:webHidden/>
              </w:rPr>
              <w:instrText xml:space="preserve"> PAGEREF _Toc49193448 \h </w:instrText>
            </w:r>
            <w:r w:rsidR="0087605C">
              <w:rPr>
                <w:noProof/>
                <w:webHidden/>
              </w:rPr>
            </w:r>
            <w:r w:rsidR="0087605C">
              <w:rPr>
                <w:noProof/>
                <w:webHidden/>
              </w:rPr>
              <w:fldChar w:fldCharType="separate"/>
            </w:r>
            <w:r>
              <w:rPr>
                <w:noProof/>
                <w:webHidden/>
              </w:rPr>
              <w:t>9</w:t>
            </w:r>
            <w:r w:rsidR="0087605C">
              <w:rPr>
                <w:noProof/>
                <w:webHidden/>
              </w:rPr>
              <w:fldChar w:fldCharType="end"/>
            </w:r>
          </w:hyperlink>
        </w:p>
        <w:p w14:paraId="53922ED2" w14:textId="2D06BD50" w:rsidR="0087605C" w:rsidRDefault="00A82CC8">
          <w:pPr>
            <w:pStyle w:val="TOC3"/>
            <w:tabs>
              <w:tab w:val="right" w:leader="dot" w:pos="9736"/>
            </w:tabs>
            <w:rPr>
              <w:rFonts w:eastAsiaTheme="minorEastAsia"/>
              <w:noProof/>
              <w:szCs w:val="22"/>
              <w:lang w:val="en-GB" w:eastAsia="en-GB"/>
            </w:rPr>
          </w:pPr>
          <w:hyperlink w:anchor="_Toc49193449" w:history="1">
            <w:r w:rsidR="0087605C" w:rsidRPr="00C6717C">
              <w:rPr>
                <w:rStyle w:val="Hyperlink"/>
                <w:noProof/>
                <w:lang w:val="en-GB"/>
              </w:rPr>
              <w:t>4.4.2. 4ship Flight Lead Upgrade (4FLUG)</w:t>
            </w:r>
            <w:r w:rsidR="0087605C">
              <w:rPr>
                <w:noProof/>
                <w:webHidden/>
              </w:rPr>
              <w:tab/>
            </w:r>
            <w:r w:rsidR="0087605C">
              <w:rPr>
                <w:noProof/>
                <w:webHidden/>
              </w:rPr>
              <w:fldChar w:fldCharType="begin"/>
            </w:r>
            <w:r w:rsidR="0087605C">
              <w:rPr>
                <w:noProof/>
                <w:webHidden/>
              </w:rPr>
              <w:instrText xml:space="preserve"> PAGEREF _Toc49193449 \h </w:instrText>
            </w:r>
            <w:r w:rsidR="0087605C">
              <w:rPr>
                <w:noProof/>
                <w:webHidden/>
              </w:rPr>
            </w:r>
            <w:r w:rsidR="0087605C">
              <w:rPr>
                <w:noProof/>
                <w:webHidden/>
              </w:rPr>
              <w:fldChar w:fldCharType="separate"/>
            </w:r>
            <w:r>
              <w:rPr>
                <w:noProof/>
                <w:webHidden/>
              </w:rPr>
              <w:t>10</w:t>
            </w:r>
            <w:r w:rsidR="0087605C">
              <w:rPr>
                <w:noProof/>
                <w:webHidden/>
              </w:rPr>
              <w:fldChar w:fldCharType="end"/>
            </w:r>
          </w:hyperlink>
        </w:p>
        <w:p w14:paraId="2A1B1BD6" w14:textId="777F4D19" w:rsidR="0087605C" w:rsidRDefault="00A82CC8">
          <w:pPr>
            <w:pStyle w:val="TOC3"/>
            <w:tabs>
              <w:tab w:val="right" w:leader="dot" w:pos="9736"/>
            </w:tabs>
            <w:rPr>
              <w:rFonts w:eastAsiaTheme="minorEastAsia"/>
              <w:noProof/>
              <w:szCs w:val="22"/>
              <w:lang w:val="en-GB" w:eastAsia="en-GB"/>
            </w:rPr>
          </w:pPr>
          <w:hyperlink w:anchor="_Toc49193450" w:history="1">
            <w:r w:rsidR="0087605C" w:rsidRPr="00C6717C">
              <w:rPr>
                <w:rStyle w:val="Hyperlink"/>
                <w:noProof/>
                <w:lang w:val="en-GB"/>
              </w:rPr>
              <w:t>4.4.5. Mission Commander</w:t>
            </w:r>
            <w:r w:rsidR="0087605C">
              <w:rPr>
                <w:noProof/>
                <w:webHidden/>
              </w:rPr>
              <w:tab/>
            </w:r>
            <w:r w:rsidR="0087605C">
              <w:rPr>
                <w:noProof/>
                <w:webHidden/>
              </w:rPr>
              <w:fldChar w:fldCharType="begin"/>
            </w:r>
            <w:r w:rsidR="0087605C">
              <w:rPr>
                <w:noProof/>
                <w:webHidden/>
              </w:rPr>
              <w:instrText xml:space="preserve"> PAGEREF _Toc49193450 \h </w:instrText>
            </w:r>
            <w:r w:rsidR="0087605C">
              <w:rPr>
                <w:noProof/>
                <w:webHidden/>
              </w:rPr>
            </w:r>
            <w:r w:rsidR="0087605C">
              <w:rPr>
                <w:noProof/>
                <w:webHidden/>
              </w:rPr>
              <w:fldChar w:fldCharType="separate"/>
            </w:r>
            <w:r>
              <w:rPr>
                <w:noProof/>
                <w:webHidden/>
              </w:rPr>
              <w:t>10</w:t>
            </w:r>
            <w:r w:rsidR="0087605C">
              <w:rPr>
                <w:noProof/>
                <w:webHidden/>
              </w:rPr>
              <w:fldChar w:fldCharType="end"/>
            </w:r>
          </w:hyperlink>
        </w:p>
        <w:p w14:paraId="6D07A9A5" w14:textId="2E64D97E" w:rsidR="0087605C" w:rsidRDefault="00A82CC8">
          <w:pPr>
            <w:pStyle w:val="TOC3"/>
            <w:tabs>
              <w:tab w:val="right" w:leader="dot" w:pos="9736"/>
            </w:tabs>
            <w:rPr>
              <w:rFonts w:eastAsiaTheme="minorEastAsia"/>
              <w:noProof/>
              <w:szCs w:val="22"/>
              <w:lang w:val="en-GB" w:eastAsia="en-GB"/>
            </w:rPr>
          </w:pPr>
          <w:hyperlink w:anchor="_Toc49193451" w:history="1">
            <w:r w:rsidR="0087605C" w:rsidRPr="00C6717C">
              <w:rPr>
                <w:rStyle w:val="Hyperlink"/>
                <w:noProof/>
                <w:lang w:val="en-GB"/>
              </w:rPr>
              <w:t>4.4.6. Instructor Pilot</w:t>
            </w:r>
            <w:r w:rsidR="0087605C">
              <w:rPr>
                <w:noProof/>
                <w:webHidden/>
              </w:rPr>
              <w:tab/>
            </w:r>
            <w:r w:rsidR="0087605C">
              <w:rPr>
                <w:noProof/>
                <w:webHidden/>
              </w:rPr>
              <w:fldChar w:fldCharType="begin"/>
            </w:r>
            <w:r w:rsidR="0087605C">
              <w:rPr>
                <w:noProof/>
                <w:webHidden/>
              </w:rPr>
              <w:instrText xml:space="preserve"> PAGEREF _Toc49193451 \h </w:instrText>
            </w:r>
            <w:r w:rsidR="0087605C">
              <w:rPr>
                <w:noProof/>
                <w:webHidden/>
              </w:rPr>
            </w:r>
            <w:r w:rsidR="0087605C">
              <w:rPr>
                <w:noProof/>
                <w:webHidden/>
              </w:rPr>
              <w:fldChar w:fldCharType="separate"/>
            </w:r>
            <w:r>
              <w:rPr>
                <w:noProof/>
                <w:webHidden/>
              </w:rPr>
              <w:t>10</w:t>
            </w:r>
            <w:r w:rsidR="0087605C">
              <w:rPr>
                <w:noProof/>
                <w:webHidden/>
              </w:rPr>
              <w:fldChar w:fldCharType="end"/>
            </w:r>
          </w:hyperlink>
        </w:p>
        <w:p w14:paraId="58907F88" w14:textId="5A041507" w:rsidR="00154991" w:rsidRDefault="00E32972" w:rsidP="00154991">
          <w:pPr>
            <w:rPr>
              <w:b/>
              <w:bCs/>
              <w:noProof/>
            </w:rPr>
          </w:pPr>
          <w:r>
            <w:rPr>
              <w:b/>
              <w:bCs/>
              <w:noProof/>
            </w:rPr>
            <w:fldChar w:fldCharType="end"/>
          </w:r>
        </w:p>
      </w:sdtContent>
    </w:sdt>
    <w:p w14:paraId="3A7976AC" w14:textId="77777777" w:rsidR="00154991" w:rsidRDefault="00154991" w:rsidP="00154991"/>
    <w:p w14:paraId="60CA7E66" w14:textId="77777777" w:rsidR="0063471A" w:rsidRDefault="0063471A" w:rsidP="00154991"/>
    <w:p w14:paraId="535FE7B2"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r>
        <w:br w:type="page"/>
      </w:r>
    </w:p>
    <w:p w14:paraId="21486CEF" w14:textId="77777777" w:rsidR="00585A33" w:rsidRDefault="00585A33" w:rsidP="00B36B56">
      <w:pPr>
        <w:pStyle w:val="Heading1"/>
      </w:pPr>
      <w:bookmarkStart w:id="1" w:name="_Toc49193427"/>
      <w:r>
        <w:lastRenderedPageBreak/>
        <w:t>Introduction</w:t>
      </w:r>
      <w:bookmarkEnd w:id="0"/>
      <w:bookmarkEnd w:id="1"/>
    </w:p>
    <w:p w14:paraId="7287DB6C" w14:textId="707AFFCF" w:rsidR="00B36B56" w:rsidRDefault="00585A33" w:rsidP="00585A33">
      <w:r w:rsidRPr="00307358">
        <w:rPr>
          <w:rStyle w:val="Heading6Char"/>
          <w:u w:val="single"/>
        </w:rPr>
        <w:t>Scope:</w:t>
      </w:r>
      <w:r>
        <w:t xml:space="preserve"> This </w:t>
      </w:r>
      <w:r w:rsidR="00711430">
        <w:t>document</w:t>
      </w:r>
      <w:r w:rsidR="00111940">
        <w:t xml:space="preserve"> </w:t>
      </w:r>
      <w:r w:rsidR="00260405">
        <w:t>provides all</w:t>
      </w:r>
      <w:r w:rsidR="00711430">
        <w:t xml:space="preserve"> necessary information for new </w:t>
      </w:r>
      <w:r w:rsidR="00EE350E">
        <w:t>pilots to the 494</w:t>
      </w:r>
      <w:r w:rsidR="00EE350E" w:rsidRPr="00EE350E">
        <w:rPr>
          <w:vertAlign w:val="superscript"/>
        </w:rPr>
        <w:t>th</w:t>
      </w:r>
      <w:r w:rsidR="00EE350E">
        <w:t xml:space="preserve"> VFS</w:t>
      </w:r>
      <w:r w:rsidR="00711430">
        <w:t xml:space="preserve">. </w:t>
      </w:r>
      <w:r w:rsidR="006D7051">
        <w:t xml:space="preserve">The document outlines the process which new pilots to the squadron will follow in order to undertake the required training to become a ‘mission qualified’ pilot. The document outlines the standards required both during and after the training process and whilst it aims to be definitive in doing so, </w:t>
      </w:r>
      <w:r w:rsidR="00093A26">
        <w:t xml:space="preserve">suitable discretion may be applied in interpreting this document according to individual circumstances. </w:t>
      </w:r>
    </w:p>
    <w:p w14:paraId="6535A93B" w14:textId="77777777" w:rsidR="007642E2" w:rsidRPr="00B36B56" w:rsidRDefault="007642E2" w:rsidP="00585A33">
      <w:pPr>
        <w:rPr>
          <w:lang w:val="en-GB"/>
        </w:rPr>
      </w:pPr>
    </w:p>
    <w:p w14:paraId="60F9ACD4" w14:textId="04A70DBA" w:rsidR="00585A33" w:rsidRDefault="00585A33" w:rsidP="00585A33">
      <w:r w:rsidRPr="00307358">
        <w:rPr>
          <w:rStyle w:val="Heading6Char"/>
          <w:u w:val="single"/>
        </w:rPr>
        <w:t>Content:</w:t>
      </w:r>
      <w:r>
        <w:t xml:space="preserve"> This </w:t>
      </w:r>
      <w:r w:rsidR="00B36B56">
        <w:t xml:space="preserve">document </w:t>
      </w:r>
      <w:r w:rsidR="00A47A3C">
        <w:t>contains</w:t>
      </w:r>
      <w:r w:rsidR="00B36B56">
        <w:t xml:space="preserve"> information about the requirements to join the </w:t>
      </w:r>
      <w:r w:rsidR="00260405">
        <w:t>494</w:t>
      </w:r>
      <w:r w:rsidR="00260405" w:rsidRPr="00260405">
        <w:rPr>
          <w:vertAlign w:val="superscript"/>
        </w:rPr>
        <w:t>th</w:t>
      </w:r>
      <w:r w:rsidR="00093A26">
        <w:t>, d</w:t>
      </w:r>
      <w:r w:rsidR="00B36B56">
        <w:t>etails regarding the training program</w:t>
      </w:r>
      <w:r w:rsidR="00093A26">
        <w:t xml:space="preserve"> and</w:t>
      </w:r>
      <w:r w:rsidR="00B36B56">
        <w:t xml:space="preserve"> </w:t>
      </w:r>
      <w:r w:rsidR="00093A26">
        <w:t>e</w:t>
      </w:r>
      <w:r w:rsidR="00B36B56">
        <w:t xml:space="preserve">xpectations of standards while </w:t>
      </w:r>
      <w:r w:rsidR="00093A26">
        <w:t>remaining</w:t>
      </w:r>
      <w:r w:rsidR="00B36B56">
        <w:t xml:space="preserve"> a part of the squadron.</w:t>
      </w:r>
    </w:p>
    <w:p w14:paraId="5A751B70" w14:textId="77777777" w:rsidR="007642E2" w:rsidRDefault="007642E2" w:rsidP="00585A33"/>
    <w:p w14:paraId="65681EC0" w14:textId="59AA8DD9" w:rsidR="004E3001" w:rsidRDefault="00585A33" w:rsidP="00585A33">
      <w:r w:rsidRPr="002214B7">
        <w:rPr>
          <w:rStyle w:val="Heading6Char"/>
          <w:u w:val="single"/>
        </w:rPr>
        <w:t>Pilot responsibility:</w:t>
      </w:r>
      <w:r w:rsidR="00111940">
        <w:rPr>
          <w:rStyle w:val="Heading6Char"/>
          <w:u w:val="single"/>
        </w:rPr>
        <w:t xml:space="preserve"> </w:t>
      </w:r>
      <w:r w:rsidR="00FB6E26">
        <w:t xml:space="preserve">Read these instructions closely. If you do not want to be a part of the squadron on these terms, please let any of the IP’s know. By starting </w:t>
      </w:r>
      <w:r w:rsidR="00111940">
        <w:t>training,</w:t>
      </w:r>
      <w:r w:rsidR="00FB6E26">
        <w:t xml:space="preserve"> you accept these instructions and are part of the squadron on these terms.</w:t>
      </w:r>
    </w:p>
    <w:p w14:paraId="7F10A8D3" w14:textId="77777777" w:rsidR="007642E2" w:rsidRDefault="007642E2" w:rsidP="00585A33"/>
    <w:p w14:paraId="66708E81" w14:textId="62510351" w:rsidR="00585A33" w:rsidRDefault="00585A33" w:rsidP="00585A33">
      <w:r w:rsidRPr="00307358">
        <w:rPr>
          <w:rStyle w:val="Heading6Char"/>
          <w:u w:val="single"/>
        </w:rPr>
        <w:t>Deviations:</w:t>
      </w:r>
      <w:r w:rsidR="00B830A8">
        <w:t xml:space="preserve"> 132</w:t>
      </w:r>
      <w:r w:rsidR="00B830A8" w:rsidRPr="00B830A8">
        <w:rPr>
          <w:vertAlign w:val="superscript"/>
        </w:rPr>
        <w:t>nd</w:t>
      </w:r>
      <w:r w:rsidR="00B830A8">
        <w:t xml:space="preserve"> Comman</w:t>
      </w:r>
      <w:r w:rsidR="00C91D53">
        <w:t>d</w:t>
      </w:r>
      <w:r w:rsidR="001B2FE2">
        <w:t xml:space="preserve"> S</w:t>
      </w:r>
      <w:r w:rsidR="00C91D53">
        <w:t xml:space="preserve">taff and </w:t>
      </w:r>
      <w:r w:rsidR="00093A26">
        <w:t>the 494</w:t>
      </w:r>
      <w:r w:rsidR="00B830A8" w:rsidRPr="00B830A8">
        <w:rPr>
          <w:vertAlign w:val="superscript"/>
        </w:rPr>
        <w:t>th</w:t>
      </w:r>
      <w:r w:rsidR="00B830A8">
        <w:t xml:space="preserve"> Squadron Commander may approve deviations from this regulation</w:t>
      </w:r>
      <w:r w:rsidR="001B2FE2">
        <w:t>,</w:t>
      </w:r>
      <w:r w:rsidR="00111940">
        <w:t xml:space="preserve"> </w:t>
      </w:r>
      <w:r w:rsidR="001B2FE2">
        <w:t>provided that</w:t>
      </w:r>
      <w:r w:rsidR="00B830A8">
        <w:t xml:space="preserve"> the integrity of the training program is not compromised</w:t>
      </w:r>
      <w:r w:rsidR="00A47A3C">
        <w:t>.</w:t>
      </w:r>
    </w:p>
    <w:p w14:paraId="042657F6" w14:textId="77777777" w:rsidR="007642E2" w:rsidRDefault="007642E2" w:rsidP="00585A33"/>
    <w:p w14:paraId="0717D424" w14:textId="0C19D1CC" w:rsidR="00585A33" w:rsidRPr="008E5D75" w:rsidRDefault="00585A33" w:rsidP="00585A33">
      <w:r w:rsidRPr="00307358">
        <w:rPr>
          <w:rStyle w:val="Heading6Char"/>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rsidR="007642E2">
        <w:t xml:space="preserve"> 494</w:t>
      </w:r>
      <w:r w:rsidR="00B830A8" w:rsidRPr="00B830A8">
        <w:rPr>
          <w:vertAlign w:val="superscript"/>
        </w:rPr>
        <w:t>th</w:t>
      </w:r>
      <w:r w:rsidR="00B830A8">
        <w:t xml:space="preserve"> Instructor Pilots or </w:t>
      </w:r>
      <w:r w:rsidR="007642E2">
        <w:t xml:space="preserve">the </w:t>
      </w:r>
      <w:r w:rsidR="00B830A8">
        <w:t>Squadron Commander.</w:t>
      </w:r>
    </w:p>
    <w:p w14:paraId="3832246C" w14:textId="77777777" w:rsidR="00585A33" w:rsidRPr="00585A33" w:rsidRDefault="00585A33" w:rsidP="00585A33"/>
    <w:p w14:paraId="76AC17AD" w14:textId="77777777" w:rsidR="00437F71" w:rsidRDefault="00437F71" w:rsidP="00437F71">
      <w:pPr>
        <w:pStyle w:val="Heading1"/>
        <w:rPr>
          <w:lang w:val="en-GB"/>
        </w:rPr>
      </w:pPr>
      <w:bookmarkStart w:id="2" w:name="_Toc405989126"/>
      <w:bookmarkStart w:id="3" w:name="_Toc49193428"/>
      <w:r>
        <w:rPr>
          <w:lang w:val="en-GB"/>
        </w:rPr>
        <w:t>Abbreviations</w:t>
      </w:r>
      <w:bookmarkEnd w:id="2"/>
      <w:bookmarkEnd w:id="3"/>
    </w:p>
    <w:p w14:paraId="21763FE5" w14:textId="075E3446" w:rsidR="00037A99" w:rsidRDefault="00037A99" w:rsidP="00037A99">
      <w:pPr>
        <w:rPr>
          <w:lang w:val="en-GB"/>
        </w:rPr>
      </w:pPr>
      <w:r w:rsidRPr="0089375D">
        <w:rPr>
          <w:b/>
          <w:lang w:val="en-GB"/>
        </w:rPr>
        <w:t>ACT:</w:t>
      </w:r>
      <w:r w:rsidRPr="0089375D">
        <w:rPr>
          <w:lang w:val="en-GB"/>
        </w:rPr>
        <w:t xml:space="preserve"> Air Combat Tactics</w:t>
      </w:r>
    </w:p>
    <w:p w14:paraId="07A63C78" w14:textId="271089FA" w:rsidR="00037A99" w:rsidRDefault="00037A99" w:rsidP="00037A99">
      <w:pPr>
        <w:rPr>
          <w:lang w:val="en-GB"/>
        </w:rPr>
      </w:pPr>
      <w:r w:rsidRPr="0089375D">
        <w:rPr>
          <w:b/>
          <w:lang w:val="en-GB"/>
        </w:rPr>
        <w:t>COMAO:</w:t>
      </w:r>
      <w:r w:rsidR="00F72582">
        <w:rPr>
          <w:b/>
          <w:lang w:val="en-GB"/>
        </w:rPr>
        <w:t xml:space="preserve"> </w:t>
      </w:r>
      <w:r w:rsidRPr="0089375D">
        <w:rPr>
          <w:lang w:val="en-GB"/>
        </w:rPr>
        <w:t>Composite Air Operations</w:t>
      </w:r>
    </w:p>
    <w:p w14:paraId="5E346659" w14:textId="29AAC141" w:rsidR="00037A99" w:rsidRDefault="00037A99" w:rsidP="00037A99">
      <w:pPr>
        <w:rPr>
          <w:lang w:val="en-GB"/>
        </w:rPr>
      </w:pPr>
      <w:r w:rsidRPr="0089375D">
        <w:rPr>
          <w:b/>
          <w:lang w:val="en-GB"/>
        </w:rPr>
        <w:t>CT:</w:t>
      </w:r>
      <w:r w:rsidRPr="0089375D">
        <w:rPr>
          <w:lang w:val="en-GB"/>
        </w:rPr>
        <w:t xml:space="preserve"> Continuation Training</w:t>
      </w:r>
    </w:p>
    <w:p w14:paraId="0ED94B07" w14:textId="77777777" w:rsidR="00037A99" w:rsidRPr="0089375D" w:rsidRDefault="00037A99" w:rsidP="00037A99">
      <w:pPr>
        <w:rPr>
          <w:lang w:val="en-GB"/>
        </w:rPr>
      </w:pPr>
      <w:r w:rsidRPr="0089375D">
        <w:rPr>
          <w:b/>
          <w:lang w:val="en-GB"/>
        </w:rPr>
        <w:t>FLUG:</w:t>
      </w:r>
      <w:r w:rsidRPr="0089375D">
        <w:rPr>
          <w:lang w:val="en-GB"/>
        </w:rPr>
        <w:t xml:space="preserve"> Flight Lead Upgrade</w:t>
      </w:r>
    </w:p>
    <w:p w14:paraId="0B78D61E"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35BAF16D" w14:textId="11576F8D" w:rsidR="004E3001"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767A5B98" w14:textId="77777777" w:rsidR="00037A99" w:rsidRDefault="00037A99" w:rsidP="00037A99">
      <w:pPr>
        <w:rPr>
          <w:lang w:val="en-GB"/>
        </w:rPr>
      </w:pPr>
      <w:r w:rsidRPr="008770C7">
        <w:rPr>
          <w:b/>
          <w:lang w:val="en-GB"/>
        </w:rPr>
        <w:t>MC:</w:t>
      </w:r>
      <w:r>
        <w:rPr>
          <w:lang w:val="en-GB"/>
        </w:rPr>
        <w:t xml:space="preserve"> Mission Commander</w:t>
      </w:r>
    </w:p>
    <w:p w14:paraId="5FCCA2BC"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1ACAA693" w14:textId="1BACE35B" w:rsidR="006301AA" w:rsidRDefault="006301AA" w:rsidP="0076638D">
      <w:pPr>
        <w:rPr>
          <w:lang w:val="en-GB"/>
        </w:rPr>
      </w:pPr>
      <w:r w:rsidRPr="0089375D">
        <w:rPr>
          <w:b/>
          <w:lang w:val="en-GB"/>
        </w:rPr>
        <w:t>P:</w:t>
      </w:r>
      <w:r w:rsidRPr="0089375D">
        <w:rPr>
          <w:lang w:val="en-GB"/>
        </w:rPr>
        <w:t xml:space="preserve"> Pilot</w:t>
      </w:r>
    </w:p>
    <w:p w14:paraId="18E2A5E6" w14:textId="77777777" w:rsidR="00DE48AE" w:rsidRPr="0089375D" w:rsidRDefault="00DE48AE" w:rsidP="00DE48AE">
      <w:pPr>
        <w:rPr>
          <w:lang w:val="en-GB"/>
        </w:rPr>
      </w:pPr>
      <w:r w:rsidRPr="0089375D">
        <w:rPr>
          <w:b/>
          <w:lang w:val="en-GB"/>
        </w:rPr>
        <w:t>SAT:</w:t>
      </w:r>
      <w:r w:rsidRPr="0089375D">
        <w:rPr>
          <w:lang w:val="en-GB"/>
        </w:rPr>
        <w:t xml:space="preserve"> Surface Attack Tactics</w:t>
      </w:r>
    </w:p>
    <w:p w14:paraId="6B6503C8" w14:textId="6BBFCC75" w:rsidR="00711430" w:rsidRDefault="00711430" w:rsidP="0076638D">
      <w:pPr>
        <w:rPr>
          <w:lang w:val="en-GB"/>
        </w:rPr>
      </w:pPr>
      <w:r w:rsidRPr="00711430">
        <w:rPr>
          <w:b/>
          <w:bCs/>
          <w:lang w:val="en-GB"/>
        </w:rPr>
        <w:t>SP:</w:t>
      </w:r>
      <w:r>
        <w:rPr>
          <w:lang w:val="en-GB"/>
        </w:rPr>
        <w:t xml:space="preserve"> Student Pilot</w:t>
      </w:r>
    </w:p>
    <w:p w14:paraId="24AA8CD0" w14:textId="0FF05E12" w:rsidR="00037A99" w:rsidRDefault="00037A99" w:rsidP="00037A99">
      <w:pPr>
        <w:rPr>
          <w:lang w:val="en-GB"/>
        </w:rPr>
      </w:pPr>
      <w:r w:rsidRPr="0089375D">
        <w:rPr>
          <w:b/>
          <w:lang w:val="en-GB"/>
        </w:rPr>
        <w:t>TR:</w:t>
      </w:r>
      <w:r w:rsidRPr="0089375D">
        <w:rPr>
          <w:lang w:val="en-GB"/>
        </w:rPr>
        <w:t xml:space="preserve"> Trainee</w:t>
      </w:r>
    </w:p>
    <w:p w14:paraId="5605AED0" w14:textId="77777777" w:rsidR="00DE48AE" w:rsidRPr="0089375D" w:rsidRDefault="00DE48AE" w:rsidP="00DE48AE">
      <w:pPr>
        <w:rPr>
          <w:lang w:val="en-GB"/>
        </w:rPr>
      </w:pPr>
      <w:r w:rsidRPr="0089375D">
        <w:rPr>
          <w:b/>
          <w:lang w:val="en-GB"/>
        </w:rPr>
        <w:t>TRP:</w:t>
      </w:r>
      <w:r w:rsidRPr="0089375D">
        <w:rPr>
          <w:lang w:val="en-GB"/>
        </w:rPr>
        <w:t xml:space="preserve"> Training Program</w:t>
      </w:r>
    </w:p>
    <w:p w14:paraId="0EBD2161" w14:textId="77777777" w:rsidR="00037A99" w:rsidRPr="0089375D" w:rsidRDefault="00037A99" w:rsidP="00037A99">
      <w:pPr>
        <w:rPr>
          <w:lang w:val="en-GB"/>
        </w:rPr>
      </w:pPr>
      <w:r w:rsidRPr="0089375D">
        <w:rPr>
          <w:b/>
          <w:lang w:val="en-GB"/>
        </w:rPr>
        <w:t>UP:</w:t>
      </w:r>
      <w:r w:rsidRPr="0089375D">
        <w:rPr>
          <w:lang w:val="en-GB"/>
        </w:rPr>
        <w:t xml:space="preserve"> Upgrade pilot</w:t>
      </w:r>
    </w:p>
    <w:p w14:paraId="61182E3C" w14:textId="77777777" w:rsidR="00F26CB9" w:rsidRDefault="00F26CB9" w:rsidP="003E0C8A">
      <w:pPr>
        <w:pStyle w:val="Heading1"/>
        <w:rPr>
          <w:lang w:val="en-GB"/>
        </w:rPr>
      </w:pPr>
      <w:bookmarkStart w:id="4" w:name="_Toc49193429"/>
      <w:r>
        <w:rPr>
          <w:lang w:val="en-GB"/>
        </w:rPr>
        <w:t>Definitions</w:t>
      </w:r>
      <w:bookmarkEnd w:id="4"/>
    </w:p>
    <w:p w14:paraId="6ED7A84A" w14:textId="77777777" w:rsidR="00FA0C80" w:rsidRDefault="00FA0C80" w:rsidP="00FA0C80">
      <w:pPr>
        <w:rPr>
          <w:lang w:val="en-GB"/>
        </w:rPr>
      </w:pPr>
      <w:r w:rsidRPr="00711430">
        <w:rPr>
          <w:b/>
          <w:bCs/>
          <w:lang w:val="en-GB"/>
        </w:rPr>
        <w:t>ACT:</w:t>
      </w:r>
      <w:r>
        <w:rPr>
          <w:lang w:val="en-GB"/>
        </w:rPr>
        <w:t xml:space="preserve"> Air Combat Tactics. Air-to-Air&lt;(A-A) combat and tactics as part of a flight</w:t>
      </w:r>
    </w:p>
    <w:p w14:paraId="77B28E62" w14:textId="75D9CC89"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r w:rsidR="00A47A3C" w:rsidRPr="009B0306">
        <w:rPr>
          <w:lang w:val="en-GB"/>
        </w:rPr>
        <w:t>dissimilar</w:t>
      </w:r>
      <w:r w:rsidR="009B0306" w:rsidRPr="009B0306">
        <w:rPr>
          <w:lang w:val="en-GB"/>
        </w:rPr>
        <w:t xml:space="preserve"> types of aircraft interact in coordinated actions to achieve defined military objectives within a given time and geographical area. It normally involves</w:t>
      </w:r>
      <w:r w:rsidR="001C7221">
        <w:rPr>
          <w:lang w:val="en-GB"/>
        </w:rPr>
        <w:t xml:space="preserve"> between six and </w:t>
      </w:r>
      <w:r w:rsidR="00A47A3C">
        <w:rPr>
          <w:lang w:val="en-GB"/>
        </w:rPr>
        <w:t>30 aircraft</w:t>
      </w:r>
      <w:r w:rsidR="00711430">
        <w:rPr>
          <w:lang w:val="en-GB"/>
        </w:rPr>
        <w:t>. Also see package.</w:t>
      </w:r>
    </w:p>
    <w:p w14:paraId="180D3699" w14:textId="265618FB" w:rsidR="009F72DB" w:rsidRPr="009B0306" w:rsidRDefault="009F72DB" w:rsidP="004E3001">
      <w:pPr>
        <w:rPr>
          <w:lang w:val="en-GB"/>
        </w:rPr>
      </w:pPr>
      <w:r w:rsidRPr="009F72DB">
        <w:rPr>
          <w:b/>
          <w:bCs/>
          <w:lang w:val="en-GB"/>
        </w:rPr>
        <w:t>Conversion course:</w:t>
      </w:r>
      <w:r>
        <w:rPr>
          <w:lang w:val="en-GB"/>
        </w:rPr>
        <w:t xml:space="preserve"> A conversion course for </w:t>
      </w:r>
      <w:r w:rsidR="007642E2">
        <w:rPr>
          <w:lang w:val="en-GB"/>
        </w:rPr>
        <w:t xml:space="preserve">eligible </w:t>
      </w:r>
      <w:r w:rsidR="00260405">
        <w:rPr>
          <w:lang w:val="en-GB"/>
        </w:rPr>
        <w:t>132</w:t>
      </w:r>
      <w:r w:rsidR="00260405" w:rsidRPr="00260405">
        <w:rPr>
          <w:vertAlign w:val="superscript"/>
          <w:lang w:val="en-GB"/>
        </w:rPr>
        <w:t>nd</w:t>
      </w:r>
      <w:r w:rsidR="00260405">
        <w:rPr>
          <w:lang w:val="en-GB"/>
        </w:rPr>
        <w:t xml:space="preserve"> Virtual Wing</w:t>
      </w:r>
      <w:r>
        <w:rPr>
          <w:lang w:val="en-GB"/>
        </w:rPr>
        <w:t xml:space="preserve"> pilots. </w:t>
      </w:r>
    </w:p>
    <w:p w14:paraId="4DF43BC3" w14:textId="77777777"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r w:rsidR="00A47A3C">
        <w:rPr>
          <w:lang w:val="en-GB"/>
        </w:rPr>
        <w:t>an</w:t>
      </w:r>
      <w:r w:rsidR="00711430">
        <w:rPr>
          <w:lang w:val="en-GB"/>
        </w:rPr>
        <w:t xml:space="preserve"> upgrade, or part of </w:t>
      </w:r>
      <w:r w:rsidR="00A47A3C">
        <w:rPr>
          <w:lang w:val="en-GB"/>
        </w:rPr>
        <w:t>an</w:t>
      </w:r>
      <w:r w:rsidR="00711430">
        <w:rPr>
          <w:lang w:val="en-GB"/>
        </w:rPr>
        <w:t xml:space="preserve"> official upgrade,</w:t>
      </w:r>
    </w:p>
    <w:p w14:paraId="37D5CEB5" w14:textId="2873AF0F"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66FB7F74" w14:textId="77777777" w:rsidR="0090727E" w:rsidRPr="009B0306" w:rsidRDefault="0090727E" w:rsidP="0090727E">
      <w:pPr>
        <w:rPr>
          <w:lang w:val="en-GB"/>
        </w:rPr>
      </w:pPr>
      <w:r w:rsidRPr="00711430">
        <w:rPr>
          <w:b/>
          <w:bCs/>
          <w:lang w:val="en-GB"/>
        </w:rPr>
        <w:t>Opposed SAT:</w:t>
      </w:r>
      <w:r>
        <w:rPr>
          <w:lang w:val="en-GB"/>
        </w:rPr>
        <w:t xml:space="preserve"> A-G attacks with a A-A aspect. </w:t>
      </w:r>
    </w:p>
    <w:p w14:paraId="2067DA03" w14:textId="5BD974B0" w:rsidR="00711430" w:rsidRDefault="00711430" w:rsidP="004E3001">
      <w:pPr>
        <w:rPr>
          <w:lang w:val="en-GB"/>
        </w:rPr>
      </w:pPr>
      <w:r w:rsidRPr="00711430">
        <w:rPr>
          <w:b/>
          <w:bCs/>
          <w:lang w:val="en-GB"/>
        </w:rPr>
        <w:t xml:space="preserve">Package: </w:t>
      </w:r>
      <w:r w:rsidR="00A47A3C" w:rsidRPr="00A47A3C">
        <w:rPr>
          <w:lang w:val="en-GB"/>
        </w:rPr>
        <w:t xml:space="preserve">A group of two or more flights with the same overall mission and </w:t>
      </w:r>
      <w:r w:rsidR="008770C7">
        <w:rPr>
          <w:lang w:val="en-GB"/>
        </w:rPr>
        <w:t>commanded by a Package Commander, also known as Mission Commander</w:t>
      </w:r>
      <w:r w:rsidR="00A47A3C" w:rsidRPr="00A47A3C">
        <w:rPr>
          <w:lang w:val="en-GB"/>
        </w:rPr>
        <w:t xml:space="preserve">. </w:t>
      </w:r>
      <w:r w:rsidR="00A47A3C">
        <w:rPr>
          <w:lang w:val="en-GB"/>
        </w:rPr>
        <w:t>(</w:t>
      </w:r>
      <w:r w:rsidR="00A47A3C" w:rsidRPr="00A47A3C">
        <w:rPr>
          <w:lang w:val="en-GB"/>
        </w:rPr>
        <w:t>For example, a Strike flight supported by SEAD and Sweep</w:t>
      </w:r>
      <w:r w:rsidR="00A47A3C">
        <w:rPr>
          <w:lang w:val="en-GB"/>
        </w:rPr>
        <w:t xml:space="preserve"> flights</w:t>
      </w:r>
      <w:r w:rsidR="00A47A3C" w:rsidRPr="00A47A3C">
        <w:rPr>
          <w:lang w:val="en-GB"/>
        </w:rPr>
        <w:t>.</w:t>
      </w:r>
      <w:r w:rsidR="00A47A3C">
        <w:rPr>
          <w:lang w:val="en-GB"/>
        </w:rPr>
        <w:t>)</w:t>
      </w:r>
    </w:p>
    <w:p w14:paraId="7F62EB69" w14:textId="77777777" w:rsidR="0090727E" w:rsidRDefault="0090727E" w:rsidP="0090727E">
      <w:pPr>
        <w:rPr>
          <w:lang w:val="en-GB"/>
        </w:rPr>
      </w:pPr>
      <w:r w:rsidRPr="00711430">
        <w:rPr>
          <w:b/>
          <w:bCs/>
          <w:lang w:val="en-GB"/>
        </w:rPr>
        <w:lastRenderedPageBreak/>
        <w:t>SAT:</w:t>
      </w:r>
      <w:r>
        <w:rPr>
          <w:lang w:val="en-GB"/>
        </w:rPr>
        <w:t xml:space="preserve"> Surface Attack Tactics. Air-to-Ground (A-G) attacks and tactics as part of a flight.</w:t>
      </w:r>
    </w:p>
    <w:p w14:paraId="12B885DF" w14:textId="2042C7D4" w:rsidR="001D5F46" w:rsidRDefault="001D5F46" w:rsidP="001D5F46">
      <w:pPr>
        <w:rPr>
          <w:b/>
          <w:bCs/>
          <w:lang w:val="en-GB"/>
        </w:rPr>
      </w:pPr>
      <w:r>
        <w:rPr>
          <w:b/>
          <w:bCs/>
          <w:lang w:val="en-GB"/>
        </w:rPr>
        <w:t>Student Pilot:</w:t>
      </w:r>
      <w:r>
        <w:rPr>
          <w:lang w:val="en-GB"/>
        </w:rPr>
        <w:t xml:space="preserve"> An </w:t>
      </w:r>
      <w:r w:rsidRPr="006B7F9E">
        <w:rPr>
          <w:lang w:val="en-GB"/>
        </w:rPr>
        <w:t>MQ</w:t>
      </w:r>
      <w:r>
        <w:rPr>
          <w:lang w:val="en-GB"/>
        </w:rPr>
        <w:t>T</w:t>
      </w:r>
      <w:r w:rsidRPr="006B7F9E">
        <w:rPr>
          <w:lang w:val="en-GB"/>
        </w:rPr>
        <w:t xml:space="preserve"> graduated pilot going through</w:t>
      </w:r>
      <w:r>
        <w:rPr>
          <w:lang w:val="en-GB"/>
        </w:rPr>
        <w:t xml:space="preserve"> </w:t>
      </w:r>
      <w:r w:rsidRPr="006B7F9E">
        <w:rPr>
          <w:lang w:val="en-GB"/>
        </w:rPr>
        <w:t>continuation training. Is used to show who the primary training audience is for</w:t>
      </w:r>
      <w:r>
        <w:rPr>
          <w:lang w:val="en-GB"/>
        </w:rPr>
        <w:t xml:space="preserve"> in</w:t>
      </w:r>
      <w:r w:rsidRPr="006B7F9E">
        <w:rPr>
          <w:lang w:val="en-GB"/>
        </w:rPr>
        <w:t xml:space="preserve"> a lesson in the CT TRP.</w:t>
      </w:r>
    </w:p>
    <w:p w14:paraId="4B2359EA" w14:textId="3414064F" w:rsidR="006B7F9E" w:rsidRDefault="006B7F9E" w:rsidP="004E3001">
      <w:pPr>
        <w:rPr>
          <w:b/>
          <w:bCs/>
          <w:lang w:val="en-GB"/>
        </w:rPr>
      </w:pPr>
      <w:r>
        <w:rPr>
          <w:b/>
          <w:bCs/>
          <w:lang w:val="en-GB"/>
        </w:rPr>
        <w:t xml:space="preserve">Trainee: </w:t>
      </w:r>
      <w:r w:rsidRPr="006B7F9E">
        <w:rPr>
          <w:lang w:val="en-GB"/>
        </w:rPr>
        <w:t xml:space="preserve">A new </w:t>
      </w:r>
      <w:r w:rsidR="00093A26">
        <w:rPr>
          <w:lang w:val="en-GB"/>
        </w:rPr>
        <w:t>494</w:t>
      </w:r>
      <w:r w:rsidR="00093A26" w:rsidRPr="00093A26">
        <w:rPr>
          <w:vertAlign w:val="superscript"/>
          <w:lang w:val="en-GB"/>
        </w:rPr>
        <w:t>th</w:t>
      </w:r>
      <w:r w:rsidR="00093A26">
        <w:rPr>
          <w:lang w:val="en-GB"/>
        </w:rPr>
        <w:t xml:space="preserve"> </w:t>
      </w:r>
      <w:r w:rsidRPr="006B7F9E">
        <w:rPr>
          <w:lang w:val="en-GB"/>
        </w:rPr>
        <w:t>pilot going through IQT and MQT.</w:t>
      </w:r>
    </w:p>
    <w:p w14:paraId="171A95C2" w14:textId="77777777" w:rsidR="00A0588F" w:rsidRDefault="00A0588F">
      <w:pPr>
        <w:spacing w:after="160"/>
        <w:jc w:val="left"/>
        <w:rPr>
          <w:b/>
          <w:bCs/>
        </w:rPr>
      </w:pPr>
      <w:r>
        <w:rPr>
          <w:b/>
          <w:bCs/>
        </w:rPr>
        <w:br w:type="page"/>
      </w:r>
    </w:p>
    <w:p w14:paraId="71EFE214" w14:textId="77777777" w:rsidR="00711430" w:rsidRPr="00711430" w:rsidRDefault="00711430" w:rsidP="004E3001">
      <w:pPr>
        <w:rPr>
          <w:b/>
          <w:bCs/>
        </w:rPr>
      </w:pPr>
    </w:p>
    <w:p w14:paraId="1AC118B9" w14:textId="6E5BD4B0" w:rsidR="00101096" w:rsidRPr="00AF01C6" w:rsidRDefault="00711430" w:rsidP="00E7542D">
      <w:pPr>
        <w:pStyle w:val="Heading1"/>
        <w:numPr>
          <w:ilvl w:val="0"/>
          <w:numId w:val="3"/>
        </w:numPr>
        <w:rPr>
          <w:lang w:val="en-GB"/>
        </w:rPr>
      </w:pPr>
      <w:bookmarkStart w:id="5" w:name="_Toc49193430"/>
      <w:r>
        <w:rPr>
          <w:lang w:val="en-GB"/>
        </w:rPr>
        <w:t xml:space="preserve">Requirements to start training in the </w:t>
      </w:r>
      <w:r w:rsidR="00093A26">
        <w:rPr>
          <w:lang w:val="en-GB"/>
        </w:rPr>
        <w:t>494</w:t>
      </w:r>
      <w:r w:rsidRPr="00711430">
        <w:rPr>
          <w:vertAlign w:val="superscript"/>
          <w:lang w:val="en-GB"/>
        </w:rPr>
        <w:t>th</w:t>
      </w:r>
      <w:bookmarkEnd w:id="5"/>
    </w:p>
    <w:p w14:paraId="7CDE23A1" w14:textId="77777777" w:rsidR="00AF01C6" w:rsidRDefault="00AF01C6" w:rsidP="00E7542D">
      <w:pPr>
        <w:pStyle w:val="Heading2"/>
        <w:numPr>
          <w:ilvl w:val="1"/>
          <w:numId w:val="3"/>
        </w:numPr>
        <w:rPr>
          <w:lang w:val="en-GB"/>
        </w:rPr>
      </w:pPr>
      <w:bookmarkStart w:id="6" w:name="_Toc49193431"/>
      <w:r>
        <w:rPr>
          <w:lang w:val="en-GB"/>
        </w:rPr>
        <w:t>New trainee</w:t>
      </w:r>
      <w:r w:rsidR="006B50F0">
        <w:rPr>
          <w:lang w:val="en-GB"/>
        </w:rPr>
        <w:t>s</w:t>
      </w:r>
      <w:bookmarkEnd w:id="6"/>
    </w:p>
    <w:p w14:paraId="7109E10E" w14:textId="01875DD0" w:rsidR="00101096" w:rsidRDefault="00843C54" w:rsidP="009A2E7E">
      <w:pPr>
        <w:ind w:firstLine="360"/>
        <w:rPr>
          <w:lang w:val="en-GB"/>
        </w:rPr>
      </w:pPr>
      <w:r>
        <w:rPr>
          <w:lang w:val="en-GB"/>
        </w:rPr>
        <w:t>In order to being a training programme with the 494</w:t>
      </w:r>
      <w:r w:rsidRPr="00843C54">
        <w:rPr>
          <w:vertAlign w:val="superscript"/>
          <w:lang w:val="en-GB"/>
        </w:rPr>
        <w:t>th</w:t>
      </w:r>
      <w:r>
        <w:rPr>
          <w:lang w:val="en-GB"/>
        </w:rPr>
        <w:t xml:space="preserve"> VFS, a</w:t>
      </w:r>
      <w:r w:rsidR="00101096">
        <w:rPr>
          <w:lang w:val="en-GB"/>
        </w:rPr>
        <w:t xml:space="preserve">ll </w:t>
      </w:r>
      <w:r w:rsidR="009F72DB">
        <w:rPr>
          <w:lang w:val="en-GB"/>
        </w:rPr>
        <w:t>trainee</w:t>
      </w:r>
      <w:r w:rsidR="00101096">
        <w:rPr>
          <w:lang w:val="en-GB"/>
        </w:rPr>
        <w:t>s must:</w:t>
      </w:r>
    </w:p>
    <w:p w14:paraId="230BC2CF" w14:textId="77777777" w:rsidR="00711430" w:rsidRPr="00662F41" w:rsidRDefault="009F72DB" w:rsidP="00E7542D">
      <w:pPr>
        <w:pStyle w:val="ListParagraph"/>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14:paraId="153D4842" w14:textId="77777777" w:rsidR="00711430" w:rsidRPr="009B6C8B" w:rsidRDefault="00711430" w:rsidP="00E7542D">
      <w:pPr>
        <w:pStyle w:val="ListParagraph"/>
        <w:numPr>
          <w:ilvl w:val="1"/>
          <w:numId w:val="5"/>
        </w:numPr>
        <w:rPr>
          <w:lang w:val="en-GB"/>
        </w:rPr>
      </w:pPr>
      <w:r w:rsidRPr="009B6C8B">
        <w:rPr>
          <w:lang w:val="en-GB"/>
        </w:rPr>
        <w:t>Navigating to the tanker using TACAN</w:t>
      </w:r>
      <w:r w:rsidR="00B909D1">
        <w:rPr>
          <w:lang w:val="en-GB"/>
        </w:rPr>
        <w:t>.</w:t>
      </w:r>
    </w:p>
    <w:p w14:paraId="6B09C345" w14:textId="4FD6BA26" w:rsidR="00711430" w:rsidRPr="009B6C8B" w:rsidRDefault="00711430" w:rsidP="00E7542D">
      <w:pPr>
        <w:pStyle w:val="ListParagraph"/>
        <w:numPr>
          <w:ilvl w:val="1"/>
          <w:numId w:val="5"/>
        </w:numPr>
        <w:rPr>
          <w:lang w:val="en-GB"/>
        </w:rPr>
      </w:pPr>
      <w:r w:rsidRPr="009B6C8B">
        <w:rPr>
          <w:lang w:val="en-GB"/>
        </w:rPr>
        <w:t>Communicate with the tanker</w:t>
      </w:r>
      <w:r w:rsidR="00B909D1">
        <w:rPr>
          <w:lang w:val="en-GB"/>
        </w:rPr>
        <w:t>.</w:t>
      </w:r>
    </w:p>
    <w:p w14:paraId="70953037" w14:textId="26E679A2" w:rsidR="00711430" w:rsidRPr="009B6C8B" w:rsidRDefault="00843C54" w:rsidP="00E7542D">
      <w:pPr>
        <w:pStyle w:val="ListParagraph"/>
        <w:numPr>
          <w:ilvl w:val="1"/>
          <w:numId w:val="5"/>
        </w:numPr>
        <w:rPr>
          <w:lang w:val="en-GB"/>
        </w:rPr>
      </w:pPr>
      <w:proofErr w:type="spellStart"/>
      <w:r>
        <w:rPr>
          <w:lang w:val="en-GB"/>
        </w:rPr>
        <w:t>Rejoin</w:t>
      </w:r>
      <w:proofErr w:type="spellEnd"/>
      <w:r>
        <w:rPr>
          <w:lang w:val="en-GB"/>
        </w:rPr>
        <w:t xml:space="preserve"> on the tanker and maintain a formation.</w:t>
      </w:r>
    </w:p>
    <w:p w14:paraId="26679B74" w14:textId="28813C65" w:rsidR="00711430" w:rsidRPr="009B6C8B" w:rsidRDefault="00843C54" w:rsidP="00E7542D">
      <w:pPr>
        <w:pStyle w:val="ListParagraph"/>
        <w:numPr>
          <w:ilvl w:val="1"/>
          <w:numId w:val="5"/>
        </w:numPr>
        <w:rPr>
          <w:lang w:val="en-GB"/>
        </w:rPr>
      </w:pPr>
      <w:r>
        <w:rPr>
          <w:lang w:val="en-GB"/>
        </w:rPr>
        <w:t>Take a minimum of 8,000 lbs of fuel</w:t>
      </w:r>
      <w:r w:rsidR="00D139B1">
        <w:rPr>
          <w:lang w:val="en-GB"/>
        </w:rPr>
        <w:t xml:space="preserve"> in a reasonable time.</w:t>
      </w:r>
    </w:p>
    <w:p w14:paraId="6FC37326" w14:textId="77777777" w:rsidR="00101096" w:rsidRPr="00662F41" w:rsidRDefault="00101096" w:rsidP="00E7542D">
      <w:pPr>
        <w:pStyle w:val="ListParagraph"/>
        <w:numPr>
          <w:ilvl w:val="0"/>
          <w:numId w:val="5"/>
        </w:numPr>
        <w:rPr>
          <w:lang w:val="en-GB"/>
        </w:rPr>
      </w:pPr>
      <w:r w:rsidRPr="00662F41">
        <w:rPr>
          <w:lang w:val="en-GB"/>
        </w:rPr>
        <w:t>Dedicate appropriate time to conduct their training.</w:t>
      </w:r>
    </w:p>
    <w:p w14:paraId="382579FB" w14:textId="77777777" w:rsidR="00101096" w:rsidRPr="00662F41" w:rsidRDefault="00101096" w:rsidP="00E7542D">
      <w:pPr>
        <w:pStyle w:val="ListParagraph"/>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14:paraId="10C571B8" w14:textId="77777777" w:rsidR="00711430" w:rsidRDefault="00020C70" w:rsidP="00E7542D">
      <w:pPr>
        <w:pStyle w:val="ListParagraph"/>
        <w:numPr>
          <w:ilvl w:val="0"/>
          <w:numId w:val="5"/>
        </w:numPr>
        <w:rPr>
          <w:lang w:val="en-GB"/>
        </w:rPr>
      </w:pPr>
      <w:r w:rsidRPr="00662F41">
        <w:rPr>
          <w:lang w:val="en-GB"/>
        </w:rPr>
        <w:t xml:space="preserve">Commit to regularly (but not always) prepare for and participate in weekly sessions held on Wednesdays and Sundays at 1800z. </w:t>
      </w:r>
    </w:p>
    <w:p w14:paraId="34F83B47" w14:textId="77777777" w:rsidR="00020C70" w:rsidRDefault="00020C70" w:rsidP="00020C70">
      <w:pPr>
        <w:rPr>
          <w:lang w:val="en-GB"/>
        </w:rPr>
      </w:pPr>
    </w:p>
    <w:p w14:paraId="3206D721" w14:textId="511A8B37" w:rsidR="00AF01C6" w:rsidRDefault="00B56AE5" w:rsidP="00E7542D">
      <w:pPr>
        <w:pStyle w:val="Heading2"/>
        <w:numPr>
          <w:ilvl w:val="1"/>
          <w:numId w:val="3"/>
        </w:numPr>
        <w:rPr>
          <w:lang w:val="en-GB"/>
        </w:rPr>
      </w:pPr>
      <w:bookmarkStart w:id="7" w:name="_Toc49193432"/>
      <w:r>
        <w:rPr>
          <w:lang w:val="en-GB"/>
        </w:rPr>
        <w:t>Conversion to Type (CTT) pilots</w:t>
      </w:r>
      <w:bookmarkEnd w:id="7"/>
    </w:p>
    <w:p w14:paraId="4B77E524" w14:textId="4C07F8F5" w:rsidR="00020C70" w:rsidRDefault="005C1FDC" w:rsidP="009A2E7E">
      <w:pPr>
        <w:ind w:left="720"/>
        <w:rPr>
          <w:lang w:val="en-GB"/>
        </w:rPr>
      </w:pPr>
      <w:r>
        <w:rPr>
          <w:lang w:val="en-GB"/>
        </w:rPr>
        <w:t xml:space="preserve">Only MQ pilots from the </w:t>
      </w:r>
      <w:r w:rsidR="00D139B1">
        <w:rPr>
          <w:lang w:val="en-GB"/>
        </w:rPr>
        <w:t>388th</w:t>
      </w:r>
      <w:r w:rsidRPr="005C1FDC">
        <w:rPr>
          <w:vertAlign w:val="superscript"/>
          <w:lang w:val="en-GB"/>
        </w:rPr>
        <w:t>th</w:t>
      </w:r>
      <w:r>
        <w:rPr>
          <w:lang w:val="en-GB"/>
        </w:rPr>
        <w:t xml:space="preserve"> </w:t>
      </w:r>
      <w:r w:rsidR="00D139B1">
        <w:rPr>
          <w:lang w:val="en-GB"/>
        </w:rPr>
        <w:t xml:space="preserve">VFS </w:t>
      </w:r>
      <w:r>
        <w:rPr>
          <w:lang w:val="en-GB"/>
        </w:rPr>
        <w:t>will be accepted into the conversion course</w:t>
      </w:r>
      <w:r w:rsidR="000C4242">
        <w:rPr>
          <w:lang w:val="en-GB"/>
        </w:rPr>
        <w:t>, provided that they meet the hours requirement to join another squadron</w:t>
      </w:r>
      <w:r>
        <w:rPr>
          <w:lang w:val="en-GB"/>
        </w:rPr>
        <w:t>.</w:t>
      </w:r>
    </w:p>
    <w:p w14:paraId="519E7799" w14:textId="77777777" w:rsidR="00B3379C" w:rsidRDefault="00B3379C" w:rsidP="009A2E7E">
      <w:pPr>
        <w:ind w:left="720"/>
        <w:rPr>
          <w:lang w:val="en-GB"/>
        </w:rPr>
      </w:pPr>
    </w:p>
    <w:p w14:paraId="475EFEC0" w14:textId="015057A0" w:rsidR="00B3379C" w:rsidRDefault="00B3379C" w:rsidP="009A2E7E">
      <w:pPr>
        <w:ind w:left="720"/>
        <w:rPr>
          <w:lang w:val="en-GB"/>
        </w:rPr>
      </w:pPr>
      <w:r>
        <w:rPr>
          <w:lang w:val="en-GB"/>
        </w:rPr>
        <w:t xml:space="preserve">It should be noted that if a converting pilot is not deemed to meet the standard required by the </w:t>
      </w:r>
      <w:r w:rsidR="00CB42B6">
        <w:rPr>
          <w:lang w:val="en-GB"/>
        </w:rPr>
        <w:t>494</w:t>
      </w:r>
      <w:r w:rsidRPr="00B3379C">
        <w:rPr>
          <w:vertAlign w:val="superscript"/>
          <w:lang w:val="en-GB"/>
        </w:rPr>
        <w:t>th</w:t>
      </w:r>
      <w:r>
        <w:rPr>
          <w:lang w:val="en-GB"/>
        </w:rPr>
        <w:t xml:space="preserve">, they may be asked to revisit certain other </w:t>
      </w:r>
      <w:r w:rsidR="000A3239">
        <w:rPr>
          <w:lang w:val="en-GB"/>
        </w:rPr>
        <w:t xml:space="preserve">lessons from the </w:t>
      </w:r>
      <w:r w:rsidR="00CB42B6">
        <w:rPr>
          <w:lang w:val="en-GB"/>
        </w:rPr>
        <w:t>494</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w:t>
      </w:r>
      <w:r w:rsidR="00CB42B6">
        <w:rPr>
          <w:lang w:val="en-GB"/>
        </w:rPr>
        <w:t>/A-18</w:t>
      </w:r>
      <w:r w:rsidR="000F30D8">
        <w:rPr>
          <w:lang w:val="en-GB"/>
        </w:rPr>
        <w:t>C.</w:t>
      </w:r>
    </w:p>
    <w:p w14:paraId="62554DC6" w14:textId="77777777" w:rsidR="004F6CBA" w:rsidRDefault="00B830A8" w:rsidP="00E7542D">
      <w:pPr>
        <w:pStyle w:val="Heading1"/>
        <w:numPr>
          <w:ilvl w:val="0"/>
          <w:numId w:val="3"/>
        </w:numPr>
        <w:rPr>
          <w:lang w:val="en-GB"/>
        </w:rPr>
      </w:pPr>
      <w:bookmarkStart w:id="8" w:name="_Toc49193433"/>
      <w:r>
        <w:rPr>
          <w:lang w:val="en-GB"/>
        </w:rPr>
        <w:t>General regulations</w:t>
      </w:r>
      <w:bookmarkEnd w:id="8"/>
    </w:p>
    <w:p w14:paraId="7D9583C9" w14:textId="77777777" w:rsidR="0008227E" w:rsidRDefault="0008227E" w:rsidP="00E7542D">
      <w:pPr>
        <w:pStyle w:val="Heading2"/>
        <w:numPr>
          <w:ilvl w:val="1"/>
          <w:numId w:val="3"/>
        </w:numPr>
        <w:rPr>
          <w:lang w:val="en-GB"/>
        </w:rPr>
      </w:pPr>
      <w:bookmarkStart w:id="9" w:name="_Toc49193434"/>
      <w:proofErr w:type="spellStart"/>
      <w:r>
        <w:rPr>
          <w:lang w:val="en-GB"/>
        </w:rPr>
        <w:t>Self Qualification</w:t>
      </w:r>
      <w:proofErr w:type="spellEnd"/>
      <w:r w:rsidR="006B50F0">
        <w:rPr>
          <w:lang w:val="en-GB"/>
        </w:rPr>
        <w:t xml:space="preserve"> (SQ)</w:t>
      </w:r>
      <w:bookmarkEnd w:id="9"/>
    </w:p>
    <w:p w14:paraId="6BEDB492" w14:textId="6FA0705D" w:rsidR="00E05079" w:rsidRDefault="00E05079" w:rsidP="00BF1462">
      <w:pPr>
        <w:ind w:left="720"/>
        <w:rPr>
          <w:lang w:val="en-GB"/>
        </w:rPr>
      </w:pPr>
      <w:r>
        <w:rPr>
          <w:lang w:val="en-GB"/>
        </w:rPr>
        <w:t>‘</w:t>
      </w:r>
      <w:proofErr w:type="spellStart"/>
      <w:r>
        <w:rPr>
          <w:lang w:val="en-GB"/>
        </w:rPr>
        <w:t>Self Qualification</w:t>
      </w:r>
      <w:proofErr w:type="spellEnd"/>
      <w:r>
        <w:rPr>
          <w:lang w:val="en-GB"/>
        </w:rPr>
        <w:t>’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w:t>
      </w:r>
      <w:r w:rsidR="009E118C">
        <w:rPr>
          <w:lang w:val="en-GB"/>
        </w:rPr>
        <w:t>, regardless of proficiency in another squadron</w:t>
      </w:r>
      <w:r>
        <w:rPr>
          <w:lang w:val="en-GB"/>
        </w:rPr>
        <w:t>. Once a student pilot achieves IQT status by completing the required lessons and check-rides, they may begin to conduct SQ lessons connected to the server</w:t>
      </w:r>
      <w:r w:rsidR="006B50F0">
        <w:rPr>
          <w:lang w:val="en-GB"/>
        </w:rPr>
        <w:t xml:space="preserve"> in </w:t>
      </w:r>
      <w:r w:rsidR="009E118C">
        <w:rPr>
          <w:lang w:val="en-GB"/>
        </w:rPr>
        <w:t>the</w:t>
      </w:r>
      <w:r w:rsidR="006B50F0">
        <w:rPr>
          <w:lang w:val="en-GB"/>
        </w:rPr>
        <w:t xml:space="preserve"> multiplayer environment</w:t>
      </w:r>
      <w:r>
        <w:rPr>
          <w:lang w:val="en-GB"/>
        </w:rPr>
        <w:t>.</w:t>
      </w:r>
    </w:p>
    <w:p w14:paraId="19353D4D" w14:textId="77777777" w:rsidR="00E05079" w:rsidRDefault="00E05079" w:rsidP="00BF1462">
      <w:pPr>
        <w:ind w:left="720"/>
        <w:rPr>
          <w:lang w:val="en-GB"/>
        </w:rPr>
      </w:pPr>
    </w:p>
    <w:p w14:paraId="2A7D7AFB" w14:textId="77777777"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14:paraId="2AE3B804" w14:textId="77777777" w:rsidR="00E36C75" w:rsidRDefault="00E36C75" w:rsidP="00BF1462">
      <w:pPr>
        <w:ind w:left="720"/>
        <w:rPr>
          <w:lang w:val="en-GB"/>
        </w:rPr>
      </w:pPr>
    </w:p>
    <w:p w14:paraId="7D173A35" w14:textId="0018214C" w:rsidR="00E36C75" w:rsidRDefault="006B50F0" w:rsidP="00BF1462">
      <w:pPr>
        <w:ind w:left="720"/>
        <w:rPr>
          <w:lang w:val="en-GB"/>
        </w:rPr>
      </w:pPr>
      <w:r>
        <w:rPr>
          <w:lang w:val="en-GB"/>
        </w:rPr>
        <w:t>Trainees</w:t>
      </w:r>
      <w:r w:rsidR="00E36C75">
        <w:rPr>
          <w:lang w:val="en-GB"/>
        </w:rPr>
        <w:t xml:space="preserve"> joining the </w:t>
      </w:r>
      <w:r w:rsidR="00CB42B6">
        <w:rPr>
          <w:lang w:val="en-GB"/>
        </w:rPr>
        <w:t>494</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694915">
        <w:rPr>
          <w:lang w:val="en-GB"/>
        </w:rPr>
        <w:t>.</w:t>
      </w:r>
    </w:p>
    <w:p w14:paraId="7F20EB67" w14:textId="77777777" w:rsidR="00E36C75" w:rsidRDefault="00E36C75" w:rsidP="00BF1462">
      <w:pPr>
        <w:ind w:left="720"/>
        <w:rPr>
          <w:lang w:val="en-GB"/>
        </w:rPr>
      </w:pPr>
    </w:p>
    <w:p w14:paraId="2CF3BAD7" w14:textId="77777777" w:rsidR="0008227E" w:rsidRDefault="0008227E" w:rsidP="00E7542D">
      <w:pPr>
        <w:pStyle w:val="Heading2"/>
        <w:numPr>
          <w:ilvl w:val="1"/>
          <w:numId w:val="3"/>
        </w:numPr>
        <w:rPr>
          <w:lang w:val="en-GB"/>
        </w:rPr>
      </w:pPr>
      <w:bookmarkStart w:id="10" w:name="_Toc49193435"/>
      <w:r>
        <w:rPr>
          <w:lang w:val="en-GB"/>
        </w:rPr>
        <w:t>IP Lessons</w:t>
      </w:r>
      <w:bookmarkEnd w:id="10"/>
    </w:p>
    <w:p w14:paraId="1D539DA7" w14:textId="3B053A4B" w:rsidR="0009051B" w:rsidRDefault="0008227E" w:rsidP="00BF1462">
      <w:pPr>
        <w:ind w:left="792"/>
        <w:rPr>
          <w:lang w:val="en-GB"/>
        </w:rPr>
      </w:pPr>
      <w:r w:rsidRPr="0008227E">
        <w:rPr>
          <w:lang w:val="en-GB"/>
        </w:rPr>
        <w:t xml:space="preserve">All lessons listed as </w:t>
      </w:r>
      <w:r w:rsidR="00694915">
        <w:rPr>
          <w:lang w:val="en-GB"/>
        </w:rPr>
        <w:t>“</w:t>
      </w:r>
      <w:r w:rsidRPr="0008227E">
        <w:rPr>
          <w:lang w:val="en-GB"/>
        </w:rPr>
        <w:t>IP</w:t>
      </w:r>
      <w:r w:rsidR="00694915">
        <w:rPr>
          <w:lang w:val="en-GB"/>
        </w:rPr>
        <w:t>”</w:t>
      </w:r>
      <w:r w:rsidRPr="0008227E">
        <w:rPr>
          <w:lang w:val="en-GB"/>
        </w:rPr>
        <w:t xml:space="preserve"> are mandatory to be flown with an IP. These lessons will teach you everything you need to know and operate safely </w:t>
      </w:r>
      <w:r w:rsidR="001574DB">
        <w:rPr>
          <w:lang w:val="en-GB"/>
        </w:rPr>
        <w:t>on</w:t>
      </w:r>
      <w:r w:rsidRPr="0008227E">
        <w:rPr>
          <w:lang w:val="en-GB"/>
        </w:rPr>
        <w:t xml:space="preserve"> the 132nd MP server and give you the basics to continue training without an instructor. </w:t>
      </w:r>
    </w:p>
    <w:p w14:paraId="2BD3D773" w14:textId="77777777" w:rsidR="0009051B" w:rsidRDefault="0009051B" w:rsidP="00BF1462">
      <w:pPr>
        <w:ind w:left="792"/>
        <w:rPr>
          <w:lang w:val="en-GB"/>
        </w:rPr>
      </w:pPr>
    </w:p>
    <w:p w14:paraId="78FD3110" w14:textId="491F41D1" w:rsidR="0008227E" w:rsidRDefault="0008227E" w:rsidP="00BF1462">
      <w:pPr>
        <w:ind w:left="792"/>
        <w:rPr>
          <w:lang w:val="en-GB"/>
        </w:rPr>
      </w:pPr>
      <w:r w:rsidRPr="0008227E">
        <w:rPr>
          <w:lang w:val="en-GB"/>
        </w:rPr>
        <w:t xml:space="preserve">Instructor time is one of the </w:t>
      </w:r>
      <w:r w:rsidR="00694915" w:rsidRPr="0008227E">
        <w:rPr>
          <w:lang w:val="en-GB"/>
        </w:rPr>
        <w:t>scarce</w:t>
      </w:r>
      <w:r w:rsidR="008462D8">
        <w:rPr>
          <w:lang w:val="en-GB"/>
        </w:rPr>
        <w:t xml:space="preserve">st </w:t>
      </w:r>
      <w:r w:rsidR="00694915" w:rsidRPr="0008227E">
        <w:rPr>
          <w:lang w:val="en-GB"/>
        </w:rPr>
        <w:t>resources</w:t>
      </w:r>
      <w:r w:rsidRPr="0008227E">
        <w:rPr>
          <w:lang w:val="en-GB"/>
        </w:rPr>
        <w:t xml:space="preserve"> we have, and everyone attending IP lessons need</w:t>
      </w:r>
      <w:r w:rsidR="00CE6975">
        <w:rPr>
          <w:lang w:val="en-GB"/>
        </w:rPr>
        <w:t>s</w:t>
      </w:r>
      <w:r w:rsidRPr="0008227E">
        <w:rPr>
          <w:lang w:val="en-GB"/>
        </w:rPr>
        <w:t xml:space="preserve"> to be prepared</w:t>
      </w:r>
      <w:r w:rsidR="00CE6975">
        <w:rPr>
          <w:lang w:val="en-GB"/>
        </w:rPr>
        <w:t xml:space="preserve"> and this will include an element of self-study and self-briefing</w:t>
      </w:r>
      <w:r w:rsidRPr="0008227E">
        <w:rPr>
          <w:lang w:val="en-GB"/>
        </w:rPr>
        <w:t xml:space="preserve">. IP lessons will also be used to verify that the pilot </w:t>
      </w:r>
      <w:r w:rsidR="00CE6975">
        <w:rPr>
          <w:lang w:val="en-GB"/>
        </w:rPr>
        <w:t>has</w:t>
      </w:r>
      <w:r w:rsidRPr="0008227E">
        <w:rPr>
          <w:lang w:val="en-GB"/>
        </w:rPr>
        <w:t xml:space="preserve"> the correct knowledge from the </w:t>
      </w:r>
      <w:r w:rsidR="00694915" w:rsidRPr="0008227E">
        <w:rPr>
          <w:lang w:val="en-GB"/>
        </w:rPr>
        <w:t>self-qualification</w:t>
      </w:r>
      <w:r w:rsidRPr="0008227E">
        <w:rPr>
          <w:lang w:val="en-GB"/>
        </w:rPr>
        <w:t xml:space="preserve"> lessons.  </w:t>
      </w:r>
    </w:p>
    <w:p w14:paraId="24502E4C" w14:textId="77777777" w:rsidR="00694915" w:rsidRDefault="00694915" w:rsidP="00BF1462">
      <w:pPr>
        <w:ind w:left="792"/>
        <w:rPr>
          <w:lang w:val="en-GB"/>
        </w:rPr>
      </w:pPr>
    </w:p>
    <w:p w14:paraId="330CDA46" w14:textId="77777777" w:rsidR="00694915" w:rsidRDefault="00694915" w:rsidP="00BF1462">
      <w:pPr>
        <w:ind w:left="792"/>
        <w:rPr>
          <w:lang w:val="en-GB"/>
        </w:rPr>
      </w:pPr>
    </w:p>
    <w:p w14:paraId="0F1E7FE8" w14:textId="77777777" w:rsidR="0008227E" w:rsidRPr="001574DB" w:rsidRDefault="0008227E" w:rsidP="00BF1462">
      <w:pPr>
        <w:ind w:left="792"/>
        <w:rPr>
          <w:b/>
          <w:bCs/>
          <w:lang w:val="en-GB"/>
        </w:rPr>
      </w:pPr>
      <w:r w:rsidRPr="001574DB">
        <w:rPr>
          <w:b/>
          <w:bCs/>
          <w:lang w:val="en-GB"/>
        </w:rPr>
        <w:lastRenderedPageBreak/>
        <w:t xml:space="preserve">How to request IP lessons: </w:t>
      </w:r>
    </w:p>
    <w:p w14:paraId="201D9DE8" w14:textId="4B9AB8FA" w:rsidR="00694915" w:rsidRDefault="0008227E" w:rsidP="00BF1462">
      <w:pPr>
        <w:ind w:left="792"/>
        <w:rPr>
          <w:lang w:val="en-GB"/>
        </w:rPr>
      </w:pPr>
      <w:r w:rsidRPr="0008227E">
        <w:rPr>
          <w:lang w:val="en-GB"/>
        </w:rPr>
        <w:t>Simply make sure you have self-qualified</w:t>
      </w:r>
      <w:r w:rsidR="005525A4">
        <w:rPr>
          <w:lang w:val="en-GB"/>
        </w:rPr>
        <w:t xml:space="preserve"> in the required training missions for the IP lesson you wish to fly</w:t>
      </w:r>
      <w:r w:rsidR="001574DB" w:rsidRPr="0008227E">
        <w:rPr>
          <w:lang w:val="en-GB"/>
        </w:rPr>
        <w:t xml:space="preserve"> and</w:t>
      </w:r>
      <w:r w:rsidRPr="0008227E">
        <w:rPr>
          <w:lang w:val="en-GB"/>
        </w:rPr>
        <w:t xml:space="preserve"> sign up </w:t>
      </w:r>
      <w:r w:rsidR="00C4569E">
        <w:rPr>
          <w:lang w:val="en-GB"/>
        </w:rPr>
        <w:t>to</w:t>
      </w:r>
      <w:r w:rsidRPr="0008227E">
        <w:rPr>
          <w:lang w:val="en-GB"/>
        </w:rPr>
        <w:t xml:space="preserve"> any training event. </w:t>
      </w:r>
      <w:r w:rsidR="00C4569E">
        <w:rPr>
          <w:lang w:val="en-GB"/>
        </w:rPr>
        <w:t>Having</w:t>
      </w:r>
      <w:r w:rsidRPr="0008227E">
        <w:rPr>
          <w:lang w:val="en-GB"/>
        </w:rPr>
        <w:t xml:space="preserve"> signed up, write in the event chatter that you are looking for an IP flight within the </w:t>
      </w:r>
      <w:r w:rsidR="00C4569E">
        <w:rPr>
          <w:lang w:val="en-GB"/>
        </w:rPr>
        <w:t>494</w:t>
      </w:r>
      <w:r w:rsidR="00C4569E" w:rsidRPr="00C4569E">
        <w:rPr>
          <w:vertAlign w:val="superscript"/>
          <w:lang w:val="en-GB"/>
        </w:rPr>
        <w:t>th</w:t>
      </w:r>
      <w:r w:rsidRPr="0008227E">
        <w:rPr>
          <w:lang w:val="en-GB"/>
        </w:rPr>
        <w:t xml:space="preserve">. The event host will then assign you and an IP (if IPs are available) to a flight, and you will </w:t>
      </w:r>
      <w:r w:rsidR="00C4569E">
        <w:rPr>
          <w:lang w:val="en-GB"/>
        </w:rPr>
        <w:t xml:space="preserve">receive </w:t>
      </w:r>
      <w:r w:rsidRPr="0008227E">
        <w:rPr>
          <w:lang w:val="en-GB"/>
        </w:rPr>
        <w:t>instructions and additional information from the IP in the flight chatter</w:t>
      </w:r>
      <w:r w:rsidR="00694915">
        <w:rPr>
          <w:lang w:val="en-GB"/>
        </w:rPr>
        <w:t xml:space="preserve"> (available by clicking on your assigned flight’s tasking number in the event page, typically “TR” and a four digit number)</w:t>
      </w:r>
      <w:r w:rsidRPr="0008227E">
        <w:rPr>
          <w:lang w:val="en-GB"/>
        </w:rPr>
        <w:t>.</w:t>
      </w:r>
    </w:p>
    <w:p w14:paraId="4813F9E8" w14:textId="77777777" w:rsidR="0008227E" w:rsidRPr="0008227E" w:rsidRDefault="0008227E" w:rsidP="005525A4"/>
    <w:p w14:paraId="290DACAE" w14:textId="77777777" w:rsidR="0008227E" w:rsidRPr="0008227E" w:rsidRDefault="0008227E" w:rsidP="00E7542D">
      <w:pPr>
        <w:pStyle w:val="Heading2"/>
        <w:numPr>
          <w:ilvl w:val="1"/>
          <w:numId w:val="3"/>
        </w:numPr>
        <w:rPr>
          <w:lang w:val="en-GB"/>
        </w:rPr>
      </w:pPr>
      <w:bookmarkStart w:id="11" w:name="_Toc49193436"/>
      <w:r w:rsidRPr="0008227E">
        <w:rPr>
          <w:lang w:val="en-GB"/>
        </w:rPr>
        <w:t>Progress</w:t>
      </w:r>
      <w:r>
        <w:rPr>
          <w:lang w:val="en-GB"/>
        </w:rPr>
        <w:t xml:space="preserve"> / pace through training program</w:t>
      </w:r>
      <w:bookmarkEnd w:id="11"/>
    </w:p>
    <w:p w14:paraId="0CA64BAE" w14:textId="4B7512F5" w:rsidR="001926CC" w:rsidRDefault="00C2631D" w:rsidP="00BF1462">
      <w:pPr>
        <w:ind w:left="792"/>
        <w:rPr>
          <w:lang w:val="en-GB"/>
        </w:rPr>
      </w:pPr>
      <w:r>
        <w:rPr>
          <w:lang w:val="en-GB"/>
        </w:rPr>
        <w:t>The 132</w:t>
      </w:r>
      <w:r w:rsidRPr="00C2631D">
        <w:rPr>
          <w:vertAlign w:val="superscript"/>
          <w:lang w:val="en-GB"/>
        </w:rPr>
        <w:t>nd</w:t>
      </w:r>
      <w:r w:rsidR="007E2B5F">
        <w:rPr>
          <w:vertAlign w:val="superscript"/>
          <w:lang w:val="en-GB"/>
        </w:rPr>
        <w:t xml:space="preserve"> </w:t>
      </w:r>
      <w:r w:rsidR="00694915">
        <w:rPr>
          <w:lang w:val="en-GB"/>
        </w:rPr>
        <w:t xml:space="preserve">normally </w:t>
      </w:r>
      <w:r>
        <w:rPr>
          <w:lang w:val="en-GB"/>
        </w:rPr>
        <w:t xml:space="preserve">hosts a minimum of 8 multiplayer events per month. </w:t>
      </w:r>
      <w:r w:rsidR="001926CC">
        <w:rPr>
          <w:lang w:val="en-GB"/>
        </w:rPr>
        <w:t xml:space="preserve">It is expected that any new pilot in the </w:t>
      </w:r>
      <w:r w:rsidR="00C4569E">
        <w:rPr>
          <w:lang w:val="en-GB"/>
        </w:rPr>
        <w:t>494</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w:t>
      </w:r>
      <w:r w:rsidR="00FA7CE2">
        <w:rPr>
          <w:lang w:val="en-GB"/>
        </w:rPr>
        <w:t>494</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w:t>
      </w:r>
      <w:r w:rsidR="0032543E">
        <w:rPr>
          <w:lang w:val="en-GB"/>
        </w:rPr>
        <w:t>practice flights</w:t>
      </w:r>
      <w:r w:rsidR="001926CC">
        <w:rPr>
          <w:lang w:val="en-GB"/>
        </w:rPr>
        <w:t xml:space="preserve"> offline to gain the necessary skills needed to progress through the training program.</w:t>
      </w:r>
    </w:p>
    <w:p w14:paraId="62B21C17" w14:textId="77777777" w:rsidR="00694915" w:rsidRDefault="00694915" w:rsidP="00BF1462">
      <w:pPr>
        <w:ind w:left="792"/>
        <w:rPr>
          <w:lang w:val="en-GB"/>
        </w:rPr>
      </w:pPr>
    </w:p>
    <w:p w14:paraId="65EC7BF0" w14:textId="36545CA0"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sidR="00801AEA">
        <w:rPr>
          <w:lang w:val="en-GB"/>
        </w:rPr>
        <w:t xml:space="preserve"> </w:t>
      </w:r>
      <w:r w:rsidR="00694915">
        <w:rPr>
          <w:lang w:val="en-GB"/>
        </w:rPr>
        <w:t>obligations</w:t>
      </w:r>
      <w:r>
        <w:rPr>
          <w:lang w:val="en-GB"/>
        </w:rPr>
        <w:t xml:space="preserve"> that prevent attendance in the training</w:t>
      </w:r>
      <w:r w:rsidR="00FB1D42">
        <w:rPr>
          <w:lang w:val="en-GB"/>
        </w:rPr>
        <w:t xml:space="preserve"> </w:t>
      </w:r>
      <w:r>
        <w:rPr>
          <w:lang w:val="en-GB"/>
        </w:rPr>
        <w:t xml:space="preserve">program. If the trainee understands that he is not able to </w:t>
      </w:r>
      <w:r w:rsidR="008C1177">
        <w:rPr>
          <w:lang w:val="en-GB"/>
        </w:rPr>
        <w:t>achieve the expected rate of progress,</w:t>
      </w:r>
      <w:r>
        <w:rPr>
          <w:lang w:val="en-GB"/>
        </w:rPr>
        <w:t xml:space="preserve"> he should immediately let the IPs of the squadron </w:t>
      </w:r>
      <w:r w:rsidR="00C2631D">
        <w:rPr>
          <w:lang w:val="en-GB"/>
        </w:rPr>
        <w:t>know and</w:t>
      </w:r>
      <w:r>
        <w:rPr>
          <w:lang w:val="en-GB"/>
        </w:rPr>
        <w:t xml:space="preserve"> give a best assessment of his availability for the next months. IPs may be able to conduct events </w:t>
      </w:r>
      <w:r w:rsidR="00AC1EBC">
        <w:rPr>
          <w:lang w:val="en-GB"/>
        </w:rPr>
        <w:t>at</w:t>
      </w:r>
      <w:r w:rsidR="00C2631D">
        <w:rPr>
          <w:lang w:val="en-GB"/>
        </w:rPr>
        <w:t xml:space="preserve"> times </w:t>
      </w:r>
      <w:r w:rsidR="00AC1EBC">
        <w:rPr>
          <w:lang w:val="en-GB"/>
        </w:rPr>
        <w:t xml:space="preserve">other </w:t>
      </w:r>
      <w:r w:rsidR="00C2631D">
        <w:rPr>
          <w:lang w:val="en-GB"/>
        </w:rPr>
        <w:t>than official 132</w:t>
      </w:r>
      <w:r w:rsidR="00C2631D" w:rsidRPr="00C2631D">
        <w:rPr>
          <w:vertAlign w:val="superscript"/>
          <w:lang w:val="en-GB"/>
        </w:rPr>
        <w:t>nd</w:t>
      </w:r>
      <w:r w:rsidR="00C2631D">
        <w:rPr>
          <w:lang w:val="en-GB"/>
        </w:rPr>
        <w:t xml:space="preserve"> training</w:t>
      </w:r>
      <w:r w:rsidR="00AC1EBC">
        <w:rPr>
          <w:lang w:val="en-GB"/>
        </w:rPr>
        <w:t xml:space="preserve"> event</w:t>
      </w:r>
      <w:r w:rsidR="00C2631D">
        <w:rPr>
          <w:lang w:val="en-GB"/>
        </w:rPr>
        <w:t xml:space="preserve">s to mitigate for the real-life incursion. In any case the </w:t>
      </w:r>
      <w:r w:rsidR="00FA7CE2">
        <w:rPr>
          <w:lang w:val="en-GB"/>
        </w:rPr>
        <w:t xml:space="preserve"> 494</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w:t>
      </w:r>
      <w:r w:rsidR="00076DA8">
        <w:rPr>
          <w:lang w:val="en-GB"/>
        </w:rPr>
        <w:t>training places</w:t>
      </w:r>
      <w:r w:rsidR="00C2631D">
        <w:rPr>
          <w:lang w:val="en-GB"/>
        </w:rPr>
        <w:t xml:space="preserve"> in the </w:t>
      </w:r>
      <w:r w:rsidR="00FA7CE2">
        <w:rPr>
          <w:lang w:val="en-GB"/>
        </w:rPr>
        <w:t>494</w:t>
      </w:r>
      <w:r w:rsidR="00C2631D" w:rsidRPr="00C2631D">
        <w:rPr>
          <w:vertAlign w:val="superscript"/>
          <w:lang w:val="en-GB"/>
        </w:rPr>
        <w:t>th</w:t>
      </w:r>
      <w:r w:rsidR="00C2631D">
        <w:rPr>
          <w:lang w:val="en-GB"/>
        </w:rPr>
        <w:t xml:space="preserve"> and IP availability. </w:t>
      </w:r>
    </w:p>
    <w:p w14:paraId="3C5BA15F" w14:textId="77777777" w:rsidR="00694915" w:rsidRDefault="00694915" w:rsidP="00BF1462">
      <w:pPr>
        <w:ind w:left="792"/>
        <w:rPr>
          <w:lang w:val="en-GB"/>
        </w:rPr>
      </w:pPr>
    </w:p>
    <w:p w14:paraId="224A84AB" w14:textId="09F54941" w:rsidR="00C2631D" w:rsidRDefault="00C2631D" w:rsidP="00BF1462">
      <w:pPr>
        <w:ind w:left="792"/>
        <w:rPr>
          <w:lang w:val="en-GB"/>
        </w:rPr>
      </w:pPr>
      <w:r>
        <w:rPr>
          <w:lang w:val="en-GB"/>
        </w:rPr>
        <w:t xml:space="preserve">Failure to notify IPs of drop of activity </w:t>
      </w:r>
      <w:r w:rsidR="00FA7CE2">
        <w:rPr>
          <w:lang w:val="en-GB"/>
        </w:rPr>
        <w:t>may</w:t>
      </w:r>
      <w:r>
        <w:rPr>
          <w:lang w:val="en-GB"/>
        </w:rPr>
        <w:t xml:space="preserve"> lead to removal from the squadron.</w:t>
      </w:r>
    </w:p>
    <w:p w14:paraId="1FD04EB8" w14:textId="77777777" w:rsidR="00C2631D" w:rsidRDefault="00C2631D" w:rsidP="00BF1462">
      <w:pPr>
        <w:ind w:left="792"/>
        <w:rPr>
          <w:lang w:val="en-GB"/>
        </w:rPr>
      </w:pPr>
    </w:p>
    <w:p w14:paraId="159AECDB" w14:textId="6619E6F8" w:rsidR="0009051B" w:rsidRDefault="00C2631D" w:rsidP="00BF1462">
      <w:pPr>
        <w:ind w:left="792"/>
        <w:rPr>
          <w:lang w:val="en-GB"/>
        </w:rPr>
      </w:pPr>
      <w:r>
        <w:rPr>
          <w:lang w:val="en-GB"/>
        </w:rPr>
        <w:t xml:space="preserve">The activity level </w:t>
      </w:r>
      <w:r w:rsidR="00974137">
        <w:rPr>
          <w:lang w:val="en-GB"/>
        </w:rPr>
        <w:t xml:space="preserve">requirement is in place in order to ensure that the most appropriate use is made of the time which Instructor Pilots volunteer to the programme – by implementing a currency requirement during the training programme, the requirement to re-train already validated topics is minimised, subsequently reducing the dependency on Ips. </w:t>
      </w:r>
      <w:r>
        <w:rPr>
          <w:lang w:val="en-GB"/>
        </w:rPr>
        <w:t>The activity requirement is active from the start of the training until graduating as a 2</w:t>
      </w:r>
      <w:r w:rsidR="00A56A31">
        <w:rPr>
          <w:lang w:val="en-GB"/>
        </w:rPr>
        <w:t>-</w:t>
      </w:r>
      <w:r>
        <w:rPr>
          <w:lang w:val="en-GB"/>
        </w:rPr>
        <w:t xml:space="preserve">ship Flight </w:t>
      </w:r>
      <w:r w:rsidR="0009051B">
        <w:rPr>
          <w:lang w:val="en-GB"/>
        </w:rPr>
        <w:t>L</w:t>
      </w:r>
      <w:r>
        <w:rPr>
          <w:lang w:val="en-GB"/>
        </w:rPr>
        <w:t>ead.</w:t>
      </w:r>
    </w:p>
    <w:p w14:paraId="737D3DA9" w14:textId="77777777" w:rsidR="0009051B" w:rsidRDefault="0009051B" w:rsidP="00BF1462">
      <w:pPr>
        <w:ind w:left="792"/>
        <w:rPr>
          <w:lang w:val="en-GB"/>
        </w:rPr>
      </w:pPr>
    </w:p>
    <w:p w14:paraId="606CC30C" w14:textId="08880AFB" w:rsidR="00C2631D" w:rsidRDefault="006D309E" w:rsidP="006D309E">
      <w:pPr>
        <w:ind w:left="720"/>
        <w:rPr>
          <w:lang w:val="en-GB"/>
        </w:rPr>
      </w:pPr>
      <w:r>
        <w:rPr>
          <w:lang w:val="en-GB"/>
        </w:rPr>
        <w:t>The e</w:t>
      </w:r>
      <w:r w:rsidR="00C2631D">
        <w:rPr>
          <w:lang w:val="en-GB"/>
        </w:rPr>
        <w:t>xpected time from starting training until graduating as a 2</w:t>
      </w:r>
      <w:r w:rsidR="00A56A31">
        <w:rPr>
          <w:lang w:val="en-GB"/>
        </w:rPr>
        <w:t>-</w:t>
      </w:r>
      <w:r w:rsidR="00C2631D">
        <w:rPr>
          <w:lang w:val="en-GB"/>
        </w:rPr>
        <w:t xml:space="preserve">ship flight lead: </w:t>
      </w:r>
      <w:r w:rsidR="00C2631D" w:rsidRPr="00DF2616">
        <w:rPr>
          <w:b/>
          <w:bCs/>
          <w:lang w:val="en-GB"/>
        </w:rPr>
        <w:t>3 months.</w:t>
      </w:r>
      <w:r w:rsidR="000144EA">
        <w:rPr>
          <w:b/>
          <w:bCs/>
          <w:lang w:val="en-GB"/>
        </w:rPr>
        <w:t xml:space="preserve"> </w:t>
      </w:r>
      <w:r w:rsidR="00DF2616" w:rsidRPr="00DF2616">
        <w:rPr>
          <w:lang w:val="en-GB"/>
        </w:rPr>
        <w:t xml:space="preserve">It </w:t>
      </w:r>
      <w:r>
        <w:rPr>
          <w:lang w:val="en-GB"/>
        </w:rPr>
        <w:t xml:space="preserve">is </w:t>
      </w:r>
      <w:r w:rsidR="00DF2616" w:rsidRPr="00DF2616">
        <w:rPr>
          <w:lang w:val="en-GB"/>
        </w:rPr>
        <w:t>possible to graduate a lot sooner based on availability and initiative from pilots.</w:t>
      </w:r>
    </w:p>
    <w:p w14:paraId="1E18A01E" w14:textId="77777777" w:rsidR="0009051B" w:rsidRDefault="0009051B" w:rsidP="0008227E">
      <w:pPr>
        <w:pStyle w:val="ListParagraph"/>
        <w:rPr>
          <w:lang w:val="en-GB"/>
        </w:rPr>
      </w:pPr>
    </w:p>
    <w:p w14:paraId="31C36329" w14:textId="77777777" w:rsidR="0008227E" w:rsidRDefault="0008227E" w:rsidP="00E7542D">
      <w:pPr>
        <w:pStyle w:val="Heading2"/>
        <w:numPr>
          <w:ilvl w:val="1"/>
          <w:numId w:val="3"/>
        </w:numPr>
        <w:rPr>
          <w:lang w:val="en-GB"/>
        </w:rPr>
      </w:pPr>
      <w:bookmarkStart w:id="12" w:name="_Toc49193437"/>
      <w:r>
        <w:rPr>
          <w:lang w:val="en-GB"/>
        </w:rPr>
        <w:t>Standards</w:t>
      </w:r>
      <w:bookmarkEnd w:id="12"/>
    </w:p>
    <w:p w14:paraId="2FBFE194" w14:textId="55E729F5" w:rsidR="001926CC" w:rsidRDefault="008770C7" w:rsidP="00BF1462">
      <w:pPr>
        <w:ind w:left="792"/>
        <w:rPr>
          <w:lang w:val="en-GB"/>
        </w:rPr>
      </w:pPr>
      <w:r>
        <w:rPr>
          <w:lang w:val="en-GB"/>
        </w:rPr>
        <w:t xml:space="preserve">The </w:t>
      </w:r>
      <w:r w:rsidR="006D309E">
        <w:rPr>
          <w:lang w:val="en-GB"/>
        </w:rPr>
        <w:t>494</w:t>
      </w:r>
      <w:r w:rsidRPr="008770C7">
        <w:rPr>
          <w:vertAlign w:val="superscript"/>
          <w:lang w:val="en-GB"/>
        </w:rPr>
        <w:t>th</w:t>
      </w:r>
      <w:r>
        <w:rPr>
          <w:lang w:val="en-GB"/>
        </w:rPr>
        <w:t xml:space="preserve"> expect pilots to adhere to the following:</w:t>
      </w:r>
    </w:p>
    <w:p w14:paraId="2041802F" w14:textId="2900D294" w:rsidR="004E07EA" w:rsidRDefault="004E07EA" w:rsidP="004E07EA">
      <w:pPr>
        <w:pStyle w:val="ListParagraph"/>
        <w:numPr>
          <w:ilvl w:val="0"/>
          <w:numId w:val="4"/>
        </w:numPr>
        <w:rPr>
          <w:lang w:val="en-GB"/>
        </w:rPr>
      </w:pPr>
      <w:r>
        <w:rPr>
          <w:lang w:val="en-GB"/>
        </w:rPr>
        <w:t>All pilots are required to be CV qualified</w:t>
      </w:r>
      <w:r w:rsidR="001F56E2">
        <w:rPr>
          <w:lang w:val="en-GB"/>
        </w:rPr>
        <w:t>.</w:t>
      </w:r>
    </w:p>
    <w:p w14:paraId="1F9B3330" w14:textId="77B1E6A5" w:rsidR="004C6E81" w:rsidRDefault="004C6E81" w:rsidP="004E07EA">
      <w:pPr>
        <w:pStyle w:val="ListParagraph"/>
        <w:numPr>
          <w:ilvl w:val="0"/>
          <w:numId w:val="4"/>
        </w:numPr>
        <w:rPr>
          <w:lang w:val="en-GB"/>
        </w:rPr>
      </w:pPr>
      <w:r>
        <w:rPr>
          <w:lang w:val="en-GB"/>
        </w:rPr>
        <w:t>Pilots joining the squadron on or after the 1</w:t>
      </w:r>
      <w:r w:rsidRPr="004C6E81">
        <w:rPr>
          <w:vertAlign w:val="superscript"/>
          <w:lang w:val="en-GB"/>
        </w:rPr>
        <w:t>st</w:t>
      </w:r>
      <w:r>
        <w:rPr>
          <w:lang w:val="en-GB"/>
        </w:rPr>
        <w:t xml:space="preserve"> August 2020 must own a legitimate copy of the DCS Super Carrier module.</w:t>
      </w:r>
    </w:p>
    <w:p w14:paraId="7D7F7DF1" w14:textId="2E2F0C82" w:rsidR="004C6E81" w:rsidRPr="00BF1462" w:rsidRDefault="004C6E81" w:rsidP="004C6E81">
      <w:pPr>
        <w:pStyle w:val="ListParagraph"/>
        <w:numPr>
          <w:ilvl w:val="0"/>
          <w:numId w:val="4"/>
        </w:numPr>
        <w:rPr>
          <w:lang w:val="en-GB"/>
        </w:rPr>
      </w:pPr>
      <w:r>
        <w:rPr>
          <w:lang w:val="en-GB"/>
        </w:rPr>
        <w:t xml:space="preserve">All pilots should maintain proficiency in all disciplines of </w:t>
      </w:r>
      <w:r w:rsidR="00D9249F">
        <w:rPr>
          <w:lang w:val="en-GB"/>
        </w:rPr>
        <w:t>flying and fighting the F/A-18C, identifying and addressing their own areas of weakness routinely.</w:t>
      </w:r>
    </w:p>
    <w:p w14:paraId="6F3DC1C1" w14:textId="07C64556" w:rsidR="00E0173C" w:rsidRPr="00BF1462" w:rsidRDefault="00E0173C" w:rsidP="00E7542D">
      <w:pPr>
        <w:pStyle w:val="ListParagraph"/>
        <w:numPr>
          <w:ilvl w:val="0"/>
          <w:numId w:val="4"/>
        </w:numPr>
        <w:rPr>
          <w:lang w:val="en-GB"/>
        </w:rPr>
      </w:pPr>
      <w:r w:rsidRPr="00BF1462">
        <w:rPr>
          <w:lang w:val="en-GB"/>
        </w:rPr>
        <w:t xml:space="preserve">Flight leads </w:t>
      </w:r>
      <w:r w:rsidR="00363F15">
        <w:rPr>
          <w:lang w:val="en-GB"/>
        </w:rPr>
        <w:t>should always</w:t>
      </w:r>
      <w:r w:rsidRPr="00BF1462">
        <w:rPr>
          <w:lang w:val="en-GB"/>
        </w:rPr>
        <w:t xml:space="preserve"> </w:t>
      </w:r>
      <w:r w:rsidR="0053526C">
        <w:rPr>
          <w:lang w:val="en-GB"/>
        </w:rPr>
        <w:t xml:space="preserve">submit </w:t>
      </w:r>
      <w:r w:rsidR="0009051B">
        <w:rPr>
          <w:lang w:val="en-GB"/>
        </w:rPr>
        <w:t xml:space="preserve">a </w:t>
      </w:r>
      <w:r w:rsidRPr="00BF1462">
        <w:rPr>
          <w:lang w:val="en-GB"/>
        </w:rPr>
        <w:t>flight</w:t>
      </w:r>
      <w:r w:rsidR="0053526C">
        <w:rPr>
          <w:lang w:val="en-GB"/>
        </w:rPr>
        <w:t>-</w:t>
      </w:r>
      <w:r w:rsidRPr="00BF1462">
        <w:rPr>
          <w:lang w:val="en-GB"/>
        </w:rPr>
        <w:t>plan on the event</w:t>
      </w:r>
      <w:r w:rsidR="0053526C">
        <w:rPr>
          <w:lang w:val="en-GB"/>
        </w:rPr>
        <w:t xml:space="preserve"> </w:t>
      </w:r>
      <w:r w:rsidRPr="00BF1462">
        <w:rPr>
          <w:lang w:val="en-GB"/>
        </w:rPr>
        <w:t>page on the 132</w:t>
      </w:r>
      <w:r w:rsidRPr="00BF1462">
        <w:rPr>
          <w:vertAlign w:val="superscript"/>
          <w:lang w:val="en-GB"/>
        </w:rPr>
        <w:t>nd</w:t>
      </w:r>
      <w:r w:rsidRPr="00BF1462">
        <w:rPr>
          <w:lang w:val="en-GB"/>
        </w:rPr>
        <w:t xml:space="preserve"> website.</w:t>
      </w:r>
    </w:p>
    <w:p w14:paraId="2F3F04E5" w14:textId="2B939FC5" w:rsidR="00E0173C" w:rsidRPr="00BF1462" w:rsidRDefault="00E0173C" w:rsidP="00E7542D">
      <w:pPr>
        <w:pStyle w:val="ListParagraph"/>
        <w:numPr>
          <w:ilvl w:val="0"/>
          <w:numId w:val="4"/>
        </w:numPr>
        <w:rPr>
          <w:lang w:val="en-GB"/>
        </w:rPr>
      </w:pPr>
      <w:r w:rsidRPr="00BF1462">
        <w:rPr>
          <w:lang w:val="en-GB"/>
        </w:rPr>
        <w:t>Flight lead</w:t>
      </w:r>
      <w:r w:rsidR="00D14F8A">
        <w:rPr>
          <w:lang w:val="en-GB"/>
        </w:rPr>
        <w:t>s</w:t>
      </w:r>
      <w:r w:rsidRPr="00BF1462">
        <w:rPr>
          <w:lang w:val="en-GB"/>
        </w:rPr>
        <w:t xml:space="preserve"> will ensure </w:t>
      </w:r>
      <w:r w:rsidR="0053526C">
        <w:rPr>
          <w:lang w:val="en-GB"/>
        </w:rPr>
        <w:t xml:space="preserve">that an </w:t>
      </w:r>
      <w:r w:rsidRPr="00BF1462">
        <w:rPr>
          <w:lang w:val="en-GB"/>
        </w:rPr>
        <w:t>MDC</w:t>
      </w:r>
      <w:r w:rsidR="0009051B">
        <w:rPr>
          <w:lang w:val="en-GB"/>
        </w:rPr>
        <w:t xml:space="preserve"> (Mission Data Card)</w:t>
      </w:r>
      <w:r w:rsidRPr="00BF1462">
        <w:rPr>
          <w:lang w:val="en-GB"/>
        </w:rPr>
        <w:t xml:space="preserve"> </w:t>
      </w:r>
      <w:r w:rsidR="0053526C">
        <w:rPr>
          <w:lang w:val="en-GB"/>
        </w:rPr>
        <w:t xml:space="preserve">is produced </w:t>
      </w:r>
      <w:r w:rsidRPr="00BF1462">
        <w:rPr>
          <w:lang w:val="en-GB"/>
        </w:rPr>
        <w:t>for the flight</w:t>
      </w:r>
      <w:r w:rsidR="0053526C">
        <w:rPr>
          <w:lang w:val="en-GB"/>
        </w:rPr>
        <w:t>.</w:t>
      </w:r>
    </w:p>
    <w:p w14:paraId="1FABA1BB" w14:textId="062A444A" w:rsidR="00BF1462" w:rsidRDefault="00BF1462" w:rsidP="00E7542D">
      <w:pPr>
        <w:pStyle w:val="ListParagraph"/>
        <w:numPr>
          <w:ilvl w:val="0"/>
          <w:numId w:val="4"/>
        </w:numPr>
        <w:rPr>
          <w:lang w:val="en-GB"/>
        </w:rPr>
      </w:pPr>
      <w:r w:rsidRPr="00BF1462">
        <w:rPr>
          <w:lang w:val="en-GB"/>
        </w:rPr>
        <w:t xml:space="preserve">Pilots will </w:t>
      </w:r>
      <w:r w:rsidR="0041375F">
        <w:rPr>
          <w:lang w:val="en-GB"/>
        </w:rPr>
        <w:t>demonstrate</w:t>
      </w:r>
      <w:r w:rsidR="00A56A31">
        <w:rPr>
          <w:lang w:val="en-GB"/>
        </w:rPr>
        <w:t xml:space="preserve"> the</w:t>
      </w:r>
      <w:r w:rsidRPr="00BF1462">
        <w:rPr>
          <w:lang w:val="en-GB"/>
        </w:rPr>
        <w:t xml:space="preserve"> initiative to conduct self-qualification training </w:t>
      </w:r>
      <w:r w:rsidR="0053526C">
        <w:rPr>
          <w:lang w:val="en-GB"/>
        </w:rPr>
        <w:t xml:space="preserve">during </w:t>
      </w:r>
      <w:r w:rsidRPr="00BF1462">
        <w:rPr>
          <w:lang w:val="en-GB"/>
        </w:rPr>
        <w:t>the continuation training</w:t>
      </w:r>
      <w:r w:rsidR="008F635C">
        <w:rPr>
          <w:lang w:val="en-GB"/>
        </w:rPr>
        <w:t xml:space="preserve"> phase</w:t>
      </w:r>
      <w:r w:rsidRPr="00BF1462">
        <w:rPr>
          <w:lang w:val="en-GB"/>
        </w:rPr>
        <w:t>.</w:t>
      </w:r>
    </w:p>
    <w:p w14:paraId="166842ED" w14:textId="2553004C" w:rsidR="006D3321" w:rsidRDefault="006D3321" w:rsidP="00E7542D">
      <w:pPr>
        <w:pStyle w:val="ListParagraph"/>
        <w:numPr>
          <w:ilvl w:val="0"/>
          <w:numId w:val="4"/>
        </w:numPr>
        <w:rPr>
          <w:lang w:val="en-GB"/>
        </w:rPr>
      </w:pPr>
      <w:r>
        <w:rPr>
          <w:lang w:val="en-GB"/>
        </w:rPr>
        <w:t xml:space="preserve">Pilots will </w:t>
      </w:r>
      <w:r w:rsidR="0041375F">
        <w:rPr>
          <w:lang w:val="en-GB"/>
        </w:rPr>
        <w:t xml:space="preserve">demonstrate </w:t>
      </w:r>
      <w:r>
        <w:rPr>
          <w:lang w:val="en-GB"/>
        </w:rPr>
        <w:t xml:space="preserve">initiative to conduct training, </w:t>
      </w:r>
      <w:r w:rsidR="0041375F">
        <w:rPr>
          <w:lang w:val="en-GB"/>
        </w:rPr>
        <w:t>particularly</w:t>
      </w:r>
      <w:r>
        <w:rPr>
          <w:lang w:val="en-GB"/>
        </w:rPr>
        <w:t xml:space="preserve"> when no organi</w:t>
      </w:r>
      <w:r w:rsidR="0041375F">
        <w:rPr>
          <w:lang w:val="en-GB"/>
        </w:rPr>
        <w:t>s</w:t>
      </w:r>
      <w:r>
        <w:rPr>
          <w:lang w:val="en-GB"/>
        </w:rPr>
        <w:t xml:space="preserve">ed training is setup by the event host, or from </w:t>
      </w:r>
      <w:r w:rsidR="00A56A31">
        <w:rPr>
          <w:lang w:val="en-GB"/>
        </w:rPr>
        <w:t>494</w:t>
      </w:r>
      <w:r w:rsidRPr="006D3321">
        <w:rPr>
          <w:vertAlign w:val="superscript"/>
          <w:lang w:val="en-GB"/>
        </w:rPr>
        <w:t>th</w:t>
      </w:r>
      <w:r>
        <w:rPr>
          <w:lang w:val="en-GB"/>
        </w:rPr>
        <w:t xml:space="preserve"> IPs.</w:t>
      </w:r>
    </w:p>
    <w:p w14:paraId="38DC3638" w14:textId="3461019F" w:rsidR="00801AEA" w:rsidRDefault="00801AEA" w:rsidP="00E7542D">
      <w:pPr>
        <w:pStyle w:val="ListParagraph"/>
        <w:numPr>
          <w:ilvl w:val="0"/>
          <w:numId w:val="4"/>
        </w:numPr>
        <w:rPr>
          <w:lang w:val="en-GB"/>
        </w:rPr>
      </w:pPr>
      <w:r>
        <w:rPr>
          <w:lang w:val="en-GB"/>
        </w:rPr>
        <w:t>All pilots starting training will</w:t>
      </w:r>
      <w:r w:rsidR="00341BA9">
        <w:rPr>
          <w:lang w:val="en-GB"/>
        </w:rPr>
        <w:t xml:space="preserve">, where possible, </w:t>
      </w:r>
      <w:r>
        <w:rPr>
          <w:lang w:val="en-GB"/>
        </w:rPr>
        <w:t xml:space="preserve">complete </w:t>
      </w:r>
      <w:r w:rsidR="00341BA9">
        <w:rPr>
          <w:lang w:val="en-GB"/>
        </w:rPr>
        <w:t xml:space="preserve">the training program including </w:t>
      </w:r>
      <w:r w:rsidR="00A56A31">
        <w:rPr>
          <w:lang w:val="en-GB"/>
        </w:rPr>
        <w:t>their 2-</w:t>
      </w:r>
      <w:r>
        <w:rPr>
          <w:lang w:val="en-GB"/>
        </w:rPr>
        <w:t xml:space="preserve">ship FLUG within </w:t>
      </w:r>
      <w:r w:rsidR="007947CA">
        <w:rPr>
          <w:lang w:val="en-GB"/>
        </w:rPr>
        <w:t xml:space="preserve">the timeframe </w:t>
      </w:r>
      <w:r>
        <w:rPr>
          <w:lang w:val="en-GB"/>
        </w:rPr>
        <w:t>stated in section 2.3</w:t>
      </w:r>
      <w:r w:rsidR="0085464D">
        <w:rPr>
          <w:lang w:val="en-GB"/>
        </w:rPr>
        <w:t>.</w:t>
      </w:r>
    </w:p>
    <w:p w14:paraId="1C0BA584" w14:textId="42A8E4B4" w:rsidR="004A5287" w:rsidRDefault="00FE64D9" w:rsidP="00E7542D">
      <w:pPr>
        <w:pStyle w:val="ListParagraph"/>
        <w:numPr>
          <w:ilvl w:val="0"/>
          <w:numId w:val="4"/>
        </w:numPr>
        <w:rPr>
          <w:lang w:val="en-GB"/>
        </w:rPr>
      </w:pPr>
      <w:r>
        <w:rPr>
          <w:lang w:val="en-GB"/>
        </w:rPr>
        <w:t>The g</w:t>
      </w:r>
      <w:r w:rsidR="004A5287">
        <w:rPr>
          <w:lang w:val="en-GB"/>
        </w:rPr>
        <w:t xml:space="preserve">oal for all </w:t>
      </w:r>
      <w:r w:rsidR="00A56A31">
        <w:rPr>
          <w:lang w:val="en-GB"/>
        </w:rPr>
        <w:t>494</w:t>
      </w:r>
      <w:r w:rsidR="004A5287" w:rsidRPr="004A5287">
        <w:rPr>
          <w:vertAlign w:val="superscript"/>
          <w:lang w:val="en-GB"/>
        </w:rPr>
        <w:t>th</w:t>
      </w:r>
      <w:r w:rsidR="004A5287">
        <w:rPr>
          <w:lang w:val="en-GB"/>
        </w:rPr>
        <w:t xml:space="preserve"> pilots is to be</w:t>
      </w:r>
      <w:r>
        <w:rPr>
          <w:lang w:val="en-GB"/>
        </w:rPr>
        <w:t>come</w:t>
      </w:r>
      <w:r w:rsidR="004A5287">
        <w:rPr>
          <w:lang w:val="en-GB"/>
        </w:rPr>
        <w:t xml:space="preserve"> 4</w:t>
      </w:r>
      <w:r w:rsidR="00A56A31">
        <w:rPr>
          <w:lang w:val="en-GB"/>
        </w:rPr>
        <w:t>-</w:t>
      </w:r>
      <w:r w:rsidR="004A5287">
        <w:rPr>
          <w:lang w:val="en-GB"/>
        </w:rPr>
        <w:t>ship FL and Mission Commander qualified.</w:t>
      </w:r>
    </w:p>
    <w:p w14:paraId="02E1F576" w14:textId="77777777" w:rsidR="0009051B" w:rsidRDefault="0009051B" w:rsidP="0008227E">
      <w:pPr>
        <w:rPr>
          <w:lang w:val="en-GB"/>
        </w:rPr>
      </w:pPr>
    </w:p>
    <w:p w14:paraId="31926C30" w14:textId="77777777" w:rsidR="0008227E" w:rsidRDefault="0008227E" w:rsidP="00E7542D">
      <w:pPr>
        <w:pStyle w:val="Heading2"/>
        <w:numPr>
          <w:ilvl w:val="1"/>
          <w:numId w:val="3"/>
        </w:numPr>
        <w:rPr>
          <w:lang w:val="en-GB"/>
        </w:rPr>
      </w:pPr>
      <w:bookmarkStart w:id="13" w:name="_Toc49193438"/>
      <w:r>
        <w:rPr>
          <w:lang w:val="en-GB"/>
        </w:rPr>
        <w:lastRenderedPageBreak/>
        <w:t xml:space="preserve">Failure to follow standards or </w:t>
      </w:r>
      <w:r w:rsidR="00670B1F">
        <w:rPr>
          <w:lang w:val="en-GB"/>
        </w:rPr>
        <w:t xml:space="preserve">expected </w:t>
      </w:r>
      <w:r>
        <w:rPr>
          <w:lang w:val="en-GB"/>
        </w:rPr>
        <w:t>progress</w:t>
      </w:r>
      <w:bookmarkEnd w:id="13"/>
    </w:p>
    <w:p w14:paraId="594D2962" w14:textId="7441E5A9" w:rsidR="0008227E" w:rsidRDefault="0009051B" w:rsidP="0009051B">
      <w:pPr>
        <w:ind w:left="792"/>
        <w:rPr>
          <w:lang w:val="en-GB"/>
        </w:rPr>
      </w:pPr>
      <w:r>
        <w:rPr>
          <w:lang w:val="en-GB"/>
        </w:rPr>
        <w:t>P</w:t>
      </w:r>
      <w:r w:rsidR="0008227E">
        <w:rPr>
          <w:lang w:val="en-GB"/>
        </w:rPr>
        <w:t xml:space="preserve">ilots failing to </w:t>
      </w:r>
      <w:r w:rsidR="000102CE">
        <w:rPr>
          <w:lang w:val="en-GB"/>
        </w:rPr>
        <w:t>demonstrate</w:t>
      </w:r>
      <w:r w:rsidR="0008227E">
        <w:rPr>
          <w:lang w:val="en-GB"/>
        </w:rPr>
        <w:t xml:space="preserve"> the standards or </w:t>
      </w:r>
      <w:r w:rsidR="000102CE">
        <w:rPr>
          <w:lang w:val="en-GB"/>
        </w:rPr>
        <w:t xml:space="preserve">achieve the </w:t>
      </w:r>
      <w:r w:rsidR="0008227E">
        <w:rPr>
          <w:lang w:val="en-GB"/>
        </w:rPr>
        <w:t xml:space="preserve">progress described in section 2.3 and 2.4 will be removed from the </w:t>
      </w:r>
      <w:r w:rsidR="007B3503">
        <w:rPr>
          <w:lang w:val="en-GB"/>
        </w:rPr>
        <w:t>494</w:t>
      </w:r>
      <w:r w:rsidR="0008227E" w:rsidRPr="0008227E">
        <w:rPr>
          <w:vertAlign w:val="superscript"/>
          <w:lang w:val="en-GB"/>
        </w:rPr>
        <w:t>th</w:t>
      </w:r>
      <w:r w:rsidR="0008227E">
        <w:rPr>
          <w:lang w:val="en-GB"/>
        </w:rPr>
        <w:t xml:space="preserve"> and will </w:t>
      </w:r>
      <w:r w:rsidR="007B3503">
        <w:rPr>
          <w:lang w:val="en-GB"/>
        </w:rPr>
        <w:t xml:space="preserve">subsequently </w:t>
      </w:r>
      <w:r w:rsidR="0008227E">
        <w:rPr>
          <w:lang w:val="en-GB"/>
        </w:rPr>
        <w:t xml:space="preserve">not be </w:t>
      </w:r>
      <w:r w:rsidR="007B3503">
        <w:rPr>
          <w:lang w:val="en-GB"/>
        </w:rPr>
        <w:t xml:space="preserve">permitted </w:t>
      </w:r>
      <w:r w:rsidR="0008227E">
        <w:rPr>
          <w:lang w:val="en-GB"/>
        </w:rPr>
        <w:t>to fly the F</w:t>
      </w:r>
      <w:r w:rsidR="007B3503">
        <w:rPr>
          <w:lang w:val="en-GB"/>
        </w:rPr>
        <w:t>/A</w:t>
      </w:r>
      <w:r w:rsidR="0008227E">
        <w:rPr>
          <w:lang w:val="en-GB"/>
        </w:rPr>
        <w:t>-1</w:t>
      </w:r>
      <w:r w:rsidR="007B3503">
        <w:rPr>
          <w:lang w:val="en-GB"/>
        </w:rPr>
        <w:t>8</w:t>
      </w:r>
      <w:r w:rsidR="0008227E">
        <w:rPr>
          <w:lang w:val="en-GB"/>
        </w:rPr>
        <w:t xml:space="preserve">C </w:t>
      </w:r>
      <w:r w:rsidR="007B3503">
        <w:rPr>
          <w:lang w:val="en-GB"/>
        </w:rPr>
        <w:t>during</w:t>
      </w:r>
      <w:r w:rsidR="0008227E">
        <w:rPr>
          <w:lang w:val="en-GB"/>
        </w:rPr>
        <w:t xml:space="preserve"> events hosted by the 132</w:t>
      </w:r>
      <w:r w:rsidR="0008227E" w:rsidRPr="0008227E">
        <w:rPr>
          <w:vertAlign w:val="superscript"/>
          <w:lang w:val="en-GB"/>
        </w:rPr>
        <w:t>nd</w:t>
      </w:r>
      <w:r w:rsidR="0008227E">
        <w:rPr>
          <w:lang w:val="en-GB"/>
        </w:rPr>
        <w:t>. Prior to a decision for removal from the squadron a formal warning will be given by one of the squadron I</w:t>
      </w:r>
      <w:r w:rsidR="00EE5A86">
        <w:rPr>
          <w:lang w:val="en-GB"/>
        </w:rPr>
        <w:t>P</w:t>
      </w:r>
      <w:r w:rsidR="0008227E">
        <w:rPr>
          <w:lang w:val="en-GB"/>
        </w:rPr>
        <w:t>s</w:t>
      </w:r>
      <w:r w:rsidR="00EE5A86">
        <w:rPr>
          <w:lang w:val="en-GB"/>
        </w:rPr>
        <w:t xml:space="preserve"> or the Squadron Commander</w:t>
      </w:r>
      <w:r w:rsidR="0008227E">
        <w:rPr>
          <w:lang w:val="en-GB"/>
        </w:rPr>
        <w:t>.</w:t>
      </w:r>
    </w:p>
    <w:p w14:paraId="00396B13" w14:textId="77777777" w:rsidR="0009051B" w:rsidRDefault="0009051B" w:rsidP="0009051B">
      <w:pPr>
        <w:ind w:left="792"/>
        <w:rPr>
          <w:lang w:val="en-GB"/>
        </w:rPr>
      </w:pPr>
    </w:p>
    <w:p w14:paraId="35CD5C8B" w14:textId="4146E14D" w:rsidR="0008227E" w:rsidRPr="0008227E" w:rsidRDefault="00815122" w:rsidP="0008227E">
      <w:pPr>
        <w:ind w:left="792"/>
        <w:rPr>
          <w:lang w:val="en-GB"/>
        </w:rPr>
      </w:pPr>
      <w:r>
        <w:rPr>
          <w:lang w:val="en-GB"/>
        </w:rPr>
        <w:t>The d</w:t>
      </w:r>
      <w:r w:rsidR="0008227E">
        <w:rPr>
          <w:lang w:val="en-GB"/>
        </w:rPr>
        <w:t xml:space="preserve">ecision to give a warning and decision to remove someone </w:t>
      </w:r>
      <w:r w:rsidR="00670B1F">
        <w:rPr>
          <w:lang w:val="en-GB"/>
        </w:rPr>
        <w:t>from the</w:t>
      </w:r>
      <w:r w:rsidR="0008227E">
        <w:rPr>
          <w:lang w:val="en-GB"/>
        </w:rPr>
        <w:t xml:space="preserve"> squadron will be coordinated and agreed upon by the squadron IPs</w:t>
      </w:r>
      <w:r w:rsidR="001926CC">
        <w:rPr>
          <w:lang w:val="en-GB"/>
        </w:rPr>
        <w:t xml:space="preserve"> by a majority voting. NOTE: receiving Q- is </w:t>
      </w:r>
      <w:r w:rsidR="001926CC" w:rsidRPr="008770C7">
        <w:rPr>
          <w:b/>
          <w:bCs/>
          <w:u w:val="single"/>
          <w:lang w:val="en-GB"/>
        </w:rPr>
        <w:t>not</w:t>
      </w:r>
      <w:r w:rsidR="007E2B5F">
        <w:rPr>
          <w:b/>
          <w:bCs/>
          <w:u w:val="single"/>
          <w:lang w:val="en-GB"/>
        </w:rPr>
        <w:t xml:space="preserve"> </w:t>
      </w:r>
      <w:r w:rsidR="00670B1F">
        <w:rPr>
          <w:lang w:val="en-GB"/>
        </w:rPr>
        <w:t xml:space="preserve">regarded as a failure of the pilot to follow the progress needed in the training program. Only a U is regarded </w:t>
      </w:r>
      <w:r w:rsidR="0009051B">
        <w:rPr>
          <w:lang w:val="en-GB"/>
        </w:rPr>
        <w:t>as a failure to meet the required standard, and the pilot will need to obtain at least a Q- before being able to proceed.</w:t>
      </w:r>
    </w:p>
    <w:p w14:paraId="22641385" w14:textId="77777777" w:rsidR="0008227E" w:rsidRDefault="0008227E" w:rsidP="0008227E">
      <w:pPr>
        <w:rPr>
          <w:lang w:val="en-GB"/>
        </w:rPr>
      </w:pPr>
    </w:p>
    <w:p w14:paraId="6128FB84" w14:textId="77777777" w:rsidR="0009051B" w:rsidRDefault="00B56E55" w:rsidP="00B830A8">
      <w:pPr>
        <w:pStyle w:val="Heading2"/>
        <w:numPr>
          <w:ilvl w:val="1"/>
          <w:numId w:val="3"/>
        </w:numPr>
        <w:rPr>
          <w:lang w:val="en-GB"/>
        </w:rPr>
      </w:pPr>
      <w:bookmarkStart w:id="14" w:name="_Toc49193439"/>
      <w:r>
        <w:rPr>
          <w:lang w:val="en-GB"/>
        </w:rPr>
        <w:t>Qualification levels</w:t>
      </w:r>
      <w:bookmarkEnd w:id="14"/>
    </w:p>
    <w:p w14:paraId="7C45D7FB" w14:textId="64C04E4E" w:rsidR="00B830A8" w:rsidRPr="0009051B" w:rsidRDefault="00C91D53" w:rsidP="00EE5A86">
      <w:pPr>
        <w:ind w:left="360"/>
        <w:rPr>
          <w:lang w:val="en-GB"/>
        </w:rPr>
      </w:pPr>
      <w:r w:rsidRPr="0009051B">
        <w:rPr>
          <w:lang w:val="en-GB"/>
        </w:rPr>
        <w:t xml:space="preserve">The </w:t>
      </w:r>
      <w:r w:rsidR="0073322B">
        <w:rPr>
          <w:lang w:val="en-GB"/>
        </w:rPr>
        <w:t>494</w:t>
      </w:r>
      <w:r w:rsidR="00B830A8" w:rsidRPr="0009051B">
        <w:rPr>
          <w:vertAlign w:val="superscript"/>
          <w:lang w:val="en-GB"/>
        </w:rPr>
        <w:t>th</w:t>
      </w:r>
      <w:r w:rsidR="00B830A8" w:rsidRPr="0009051B">
        <w:rPr>
          <w:lang w:val="en-GB"/>
        </w:rPr>
        <w:t xml:space="preserve"> ha</w:t>
      </w:r>
      <w:r w:rsidR="00EE5A86">
        <w:rPr>
          <w:lang w:val="en-GB"/>
        </w:rPr>
        <w:t>s</w:t>
      </w:r>
      <w:r w:rsidR="00B830A8" w:rsidRPr="0009051B">
        <w:rPr>
          <w:lang w:val="en-GB"/>
        </w:rPr>
        <w:t xml:space="preserve"> 5</w:t>
      </w:r>
      <w:r w:rsidRPr="0009051B">
        <w:rPr>
          <w:lang w:val="en-GB"/>
        </w:rPr>
        <w:t xml:space="preserve"> qualification level</w:t>
      </w:r>
      <w:r w:rsidR="008D6A03" w:rsidRPr="0009051B">
        <w:rPr>
          <w:lang w:val="en-GB"/>
        </w:rPr>
        <w:t>s</w:t>
      </w:r>
      <w:r w:rsidRPr="0009051B">
        <w:rPr>
          <w:lang w:val="en-GB"/>
        </w:rPr>
        <w:t xml:space="preserve"> for F</w:t>
      </w:r>
      <w:r w:rsidR="0073322B">
        <w:rPr>
          <w:lang w:val="en-GB"/>
        </w:rPr>
        <w:t>/A-</w:t>
      </w:r>
      <w:r w:rsidRPr="0009051B">
        <w:rPr>
          <w:lang w:val="en-GB"/>
        </w:rPr>
        <w:t>1</w:t>
      </w:r>
      <w:r w:rsidR="0073322B">
        <w:rPr>
          <w:lang w:val="en-GB"/>
        </w:rPr>
        <w:t>8</w:t>
      </w:r>
      <w:r w:rsidR="00B830A8" w:rsidRPr="0009051B">
        <w:rPr>
          <w:lang w:val="en-GB"/>
        </w:rPr>
        <w:t>C pilots:</w:t>
      </w:r>
    </w:p>
    <w:p w14:paraId="1E7BC101" w14:textId="77777777" w:rsidR="00B830A8" w:rsidRPr="006E7D50" w:rsidRDefault="00B830A8" w:rsidP="00EE5A86">
      <w:pPr>
        <w:pStyle w:val="ListParagraph"/>
        <w:numPr>
          <w:ilvl w:val="0"/>
          <w:numId w:val="1"/>
        </w:numPr>
        <w:ind w:left="1080"/>
        <w:rPr>
          <w:lang w:val="en-GB"/>
        </w:rPr>
      </w:pPr>
      <w:r w:rsidRPr="00F801AF">
        <w:rPr>
          <w:b/>
          <w:lang w:val="en-GB"/>
        </w:rPr>
        <w:t>Trainee (TR):</w:t>
      </w:r>
      <w:r w:rsidRPr="006E7D50">
        <w:rPr>
          <w:lang w:val="en-GB"/>
        </w:rPr>
        <w:t xml:space="preserve"> Pilot going through IQT and MQT</w:t>
      </w:r>
    </w:p>
    <w:p w14:paraId="0CA810EB" w14:textId="77777777" w:rsidR="00B830A8" w:rsidRPr="006E7D50" w:rsidRDefault="00B830A8" w:rsidP="00EE5A86">
      <w:pPr>
        <w:pStyle w:val="ListParagraph"/>
        <w:numPr>
          <w:ilvl w:val="0"/>
          <w:numId w:val="1"/>
        </w:numPr>
        <w:ind w:left="1080"/>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p>
    <w:p w14:paraId="269DBAC6" w14:textId="312733C3" w:rsidR="00B830A8" w:rsidRPr="006E7D50" w:rsidRDefault="00B830A8" w:rsidP="00EE5A86">
      <w:pPr>
        <w:pStyle w:val="ListParagraph"/>
        <w:numPr>
          <w:ilvl w:val="0"/>
          <w:numId w:val="1"/>
        </w:numPr>
        <w:ind w:left="1080"/>
        <w:rPr>
          <w:lang w:val="en-GB"/>
        </w:rPr>
      </w:pPr>
      <w:r w:rsidRPr="00F801AF">
        <w:rPr>
          <w:b/>
          <w:lang w:val="en-GB"/>
        </w:rPr>
        <w:t>Flight Lead (FL):</w:t>
      </w:r>
      <w:r w:rsidRPr="006E7D50">
        <w:rPr>
          <w:lang w:val="en-GB"/>
        </w:rPr>
        <w:t xml:space="preserve"> Pilot graduated FLUG</w:t>
      </w:r>
      <w:r w:rsidR="00020407">
        <w:rPr>
          <w:lang w:val="en-GB"/>
        </w:rPr>
        <w:t xml:space="preserve"> </w:t>
      </w:r>
      <w:r w:rsidRPr="006E7D50">
        <w:rPr>
          <w:lang w:val="en-GB"/>
        </w:rPr>
        <w:t xml:space="preserve">and cleared to fly </w:t>
      </w:r>
      <w:r w:rsidR="00C91D53">
        <w:rPr>
          <w:lang w:val="en-GB"/>
        </w:rPr>
        <w:t>2-ship or 4-</w:t>
      </w:r>
      <w:r w:rsidRPr="006E7D50">
        <w:rPr>
          <w:lang w:val="en-GB"/>
        </w:rPr>
        <w:t xml:space="preserve">ship formation lead </w:t>
      </w:r>
      <w:r w:rsidR="008966F1">
        <w:rPr>
          <w:lang w:val="en-GB"/>
        </w:rPr>
        <w:t xml:space="preserve">(depending on the FLUG flight flown) </w:t>
      </w:r>
      <w:r w:rsidRPr="006E7D50">
        <w:rPr>
          <w:lang w:val="en-GB"/>
        </w:rPr>
        <w:t>during combat missions</w:t>
      </w:r>
      <w:r w:rsidR="00C91D53">
        <w:rPr>
          <w:lang w:val="en-GB"/>
        </w:rPr>
        <w:t>.</w:t>
      </w:r>
    </w:p>
    <w:p w14:paraId="0C1308A3" w14:textId="38589326" w:rsidR="00B830A8" w:rsidRDefault="00B830A8" w:rsidP="00EE5A86">
      <w:pPr>
        <w:pStyle w:val="ListParagraph"/>
        <w:numPr>
          <w:ilvl w:val="0"/>
          <w:numId w:val="1"/>
        </w:numPr>
        <w:ind w:left="1080"/>
        <w:rPr>
          <w:lang w:val="en-GB"/>
        </w:rPr>
      </w:pPr>
      <w:r w:rsidRPr="00F801AF">
        <w:rPr>
          <w:b/>
          <w:lang w:val="en-GB"/>
        </w:rPr>
        <w:t>Mission Commander</w:t>
      </w:r>
      <w:r w:rsidR="006E7D50" w:rsidRPr="00F801AF">
        <w:rPr>
          <w:b/>
          <w:lang w:val="en-GB"/>
        </w:rPr>
        <w:t xml:space="preserve"> (MC):</w:t>
      </w:r>
      <w:r w:rsidR="009E0FF7">
        <w:rPr>
          <w:b/>
          <w:lang w:val="en-GB"/>
        </w:rPr>
        <w:t xml:space="preserve"> </w:t>
      </w:r>
      <w:r w:rsidR="008D6A03" w:rsidRPr="006E7D50">
        <w:rPr>
          <w:lang w:val="en-GB"/>
        </w:rPr>
        <w:t>Pilot graduated</w:t>
      </w:r>
      <w:r w:rsidR="006E7D50" w:rsidRPr="006E7D50">
        <w:rPr>
          <w:lang w:val="en-GB"/>
        </w:rPr>
        <w:t xml:space="preserve"> MC upgrade and cleared to lead COMAO (packages)</w:t>
      </w:r>
    </w:p>
    <w:p w14:paraId="7ACA19A2" w14:textId="6AEAB880" w:rsidR="0009051B" w:rsidRPr="0073322B" w:rsidRDefault="008D6A03" w:rsidP="0073322B">
      <w:pPr>
        <w:pStyle w:val="ListParagraph"/>
        <w:numPr>
          <w:ilvl w:val="0"/>
          <w:numId w:val="1"/>
        </w:numPr>
        <w:ind w:left="1080"/>
        <w:rPr>
          <w:lang w:val="en-GB"/>
        </w:rPr>
      </w:pPr>
      <w:r w:rsidRPr="00F801AF">
        <w:rPr>
          <w:b/>
          <w:lang w:val="en-GB"/>
        </w:rPr>
        <w:t>Instructor Pilot (IP):</w:t>
      </w:r>
      <w:r w:rsidRPr="006E7D50">
        <w:rPr>
          <w:lang w:val="en-GB"/>
        </w:rPr>
        <w:t xml:space="preserve"> </w:t>
      </w:r>
      <w:r w:rsidR="008966F1">
        <w:rPr>
          <w:lang w:val="en-GB"/>
        </w:rPr>
        <w:t>A pilot who has undertaken to train other pilots within the 494</w:t>
      </w:r>
      <w:r w:rsidR="008966F1" w:rsidRPr="008966F1">
        <w:rPr>
          <w:vertAlign w:val="superscript"/>
          <w:lang w:val="en-GB"/>
        </w:rPr>
        <w:t>th</w:t>
      </w:r>
      <w:r w:rsidR="008966F1">
        <w:rPr>
          <w:lang w:val="en-GB"/>
        </w:rPr>
        <w:t xml:space="preserve"> under the direction of the Squadron Commander.</w:t>
      </w:r>
    </w:p>
    <w:p w14:paraId="652215B8" w14:textId="77777777" w:rsidR="00163783" w:rsidRDefault="00D36E93" w:rsidP="0009051B">
      <w:pPr>
        <w:pStyle w:val="Heading1"/>
        <w:numPr>
          <w:ilvl w:val="0"/>
          <w:numId w:val="3"/>
        </w:numPr>
        <w:rPr>
          <w:lang w:val="en-GB"/>
        </w:rPr>
      </w:pPr>
      <w:bookmarkStart w:id="15" w:name="_Toc49193440"/>
      <w:r>
        <w:rPr>
          <w:lang w:val="en-GB"/>
        </w:rPr>
        <w:t>Grading</w:t>
      </w:r>
      <w:bookmarkEnd w:id="15"/>
    </w:p>
    <w:p w14:paraId="67A82E93" w14:textId="115B63A7" w:rsidR="00F801AF" w:rsidRDefault="00F801AF" w:rsidP="008966F1">
      <w:pPr>
        <w:ind w:left="360"/>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w:t>
      </w:r>
      <w:r w:rsidR="008966F1">
        <w:rPr>
          <w:lang w:val="en-GB"/>
        </w:rPr>
        <w:t xml:space="preserve">any </w:t>
      </w:r>
      <w:r w:rsidR="00D36E93">
        <w:rPr>
          <w:lang w:val="en-GB"/>
        </w:rPr>
        <w:t xml:space="preserve">areas </w:t>
      </w:r>
      <w:r w:rsidR="008966F1">
        <w:rPr>
          <w:lang w:val="en-GB"/>
        </w:rPr>
        <w:t>requiring</w:t>
      </w:r>
      <w:r w:rsidR="00D36E93">
        <w:rPr>
          <w:lang w:val="en-GB"/>
        </w:rPr>
        <w:t xml:space="preserve"> improvement.</w:t>
      </w:r>
    </w:p>
    <w:p w14:paraId="3A0FAB79" w14:textId="77777777" w:rsidR="00985CB3" w:rsidRDefault="00985CB3" w:rsidP="008966F1">
      <w:pPr>
        <w:ind w:left="360"/>
        <w:rPr>
          <w:lang w:val="en-GB"/>
        </w:rPr>
      </w:pPr>
    </w:p>
    <w:p w14:paraId="06321448" w14:textId="77777777" w:rsidR="00F801AF" w:rsidRDefault="00F801AF" w:rsidP="008966F1">
      <w:pPr>
        <w:ind w:left="360"/>
        <w:rPr>
          <w:lang w:val="en-GB"/>
        </w:rPr>
      </w:pPr>
      <w:r>
        <w:rPr>
          <w:lang w:val="en-GB"/>
        </w:rPr>
        <w:t>The overall grades should be understood as follows:</w:t>
      </w:r>
    </w:p>
    <w:p w14:paraId="4A40C108" w14:textId="77777777" w:rsidR="00F801AF" w:rsidRPr="00F801AF" w:rsidRDefault="00F801AF" w:rsidP="008966F1">
      <w:pPr>
        <w:pStyle w:val="ListParagraph"/>
        <w:numPr>
          <w:ilvl w:val="0"/>
          <w:numId w:val="2"/>
        </w:numPr>
        <w:ind w:left="1080"/>
        <w:rPr>
          <w:lang w:val="en-GB"/>
        </w:rPr>
      </w:pPr>
      <w:r w:rsidRPr="00555986">
        <w:rPr>
          <w:b/>
          <w:lang w:val="en-GB"/>
        </w:rPr>
        <w:t>BLANK:</w:t>
      </w:r>
      <w:r w:rsidRPr="00F801AF">
        <w:rPr>
          <w:lang w:val="en-GB"/>
        </w:rPr>
        <w:t xml:space="preserve"> Lesson not flown</w:t>
      </w:r>
      <w:r w:rsidR="00555986">
        <w:rPr>
          <w:lang w:val="en-GB"/>
        </w:rPr>
        <w:t>.</w:t>
      </w:r>
    </w:p>
    <w:p w14:paraId="313A368F" w14:textId="61CE3775" w:rsidR="00F801AF" w:rsidRPr="00F801AF" w:rsidRDefault="00F801AF" w:rsidP="008966F1">
      <w:pPr>
        <w:pStyle w:val="ListParagraph"/>
        <w:numPr>
          <w:ilvl w:val="0"/>
          <w:numId w:val="2"/>
        </w:numPr>
        <w:ind w:left="1080"/>
        <w:rPr>
          <w:lang w:val="en-GB"/>
        </w:rPr>
      </w:pPr>
      <w:r w:rsidRPr="00555986">
        <w:rPr>
          <w:b/>
          <w:lang w:val="en-GB"/>
        </w:rPr>
        <w:t>(U) Unqualified:</w:t>
      </w:r>
      <w:r w:rsidRPr="00F801AF">
        <w:rPr>
          <w:lang w:val="en-GB"/>
        </w:rPr>
        <w:t xml:space="preserve"> Unsatisfactory performance. The pilot is either dangerous or well below program standard and require</w:t>
      </w:r>
      <w:r w:rsidR="00761D33">
        <w:rPr>
          <w:lang w:val="en-GB"/>
        </w:rPr>
        <w:t>s</w:t>
      </w:r>
      <w:r w:rsidRPr="00F801AF">
        <w:rPr>
          <w:lang w:val="en-GB"/>
        </w:rPr>
        <w:t xml:space="preserve"> additional training. </w:t>
      </w:r>
      <w:r w:rsidR="00761D33">
        <w:rPr>
          <w:lang w:val="en-GB"/>
        </w:rPr>
        <w:t xml:space="preserve">The IP </w:t>
      </w:r>
      <w:r w:rsidRPr="00F801AF">
        <w:rPr>
          <w:lang w:val="en-GB"/>
        </w:rPr>
        <w:t xml:space="preserve">will fill in the instructor feedback and provide details on what the pilot </w:t>
      </w:r>
      <w:r w:rsidR="0008227E" w:rsidRPr="00F801AF">
        <w:rPr>
          <w:lang w:val="en-GB"/>
        </w:rPr>
        <w:t>needs</w:t>
      </w:r>
      <w:r w:rsidRPr="00F801AF">
        <w:rPr>
          <w:lang w:val="en-GB"/>
        </w:rPr>
        <w:t xml:space="preserve"> to work on. </w:t>
      </w:r>
    </w:p>
    <w:p w14:paraId="214BDFF2" w14:textId="7098479C" w:rsidR="00F801AF" w:rsidRPr="00F801AF" w:rsidRDefault="00F801AF" w:rsidP="008966F1">
      <w:pPr>
        <w:pStyle w:val="ListParagraph"/>
        <w:numPr>
          <w:ilvl w:val="0"/>
          <w:numId w:val="2"/>
        </w:numPr>
        <w:ind w:left="1080"/>
        <w:rPr>
          <w:lang w:val="en-GB"/>
        </w:rPr>
      </w:pPr>
      <w:r w:rsidRPr="00555986">
        <w:rPr>
          <w:b/>
          <w:lang w:val="en-GB"/>
        </w:rPr>
        <w:t>(Q-) Qualified minus:</w:t>
      </w:r>
      <w:r>
        <w:rPr>
          <w:lang w:val="en-GB"/>
        </w:rPr>
        <w:t xml:space="preserve"> Fair performance. The pilot </w:t>
      </w:r>
      <w:r w:rsidR="00D13728">
        <w:rPr>
          <w:lang w:val="en-GB"/>
        </w:rPr>
        <w:t xml:space="preserve">is either slightly below or </w:t>
      </w:r>
      <w:r w:rsidR="00153727">
        <w:rPr>
          <w:lang w:val="en-GB"/>
        </w:rPr>
        <w:t xml:space="preserve">just </w:t>
      </w:r>
      <w:r w:rsidR="00D13728">
        <w:rPr>
          <w:lang w:val="en-GB"/>
        </w:rPr>
        <w:t xml:space="preserve">meets the </w:t>
      </w:r>
      <w:r>
        <w:rPr>
          <w:lang w:val="en-GB"/>
        </w:rPr>
        <w:t xml:space="preserve">program standard. The pilot can progress </w:t>
      </w:r>
      <w:r w:rsidR="00D13728">
        <w:rPr>
          <w:lang w:val="en-GB"/>
        </w:rPr>
        <w:t xml:space="preserve">within </w:t>
      </w:r>
      <w:r>
        <w:rPr>
          <w:lang w:val="en-GB"/>
        </w:rPr>
        <w:t xml:space="preserve">the training program, but there are elements that the pilot </w:t>
      </w:r>
      <w:r w:rsidR="0009051B">
        <w:rPr>
          <w:lang w:val="en-GB"/>
        </w:rPr>
        <w:t>needs</w:t>
      </w:r>
      <w:r>
        <w:rPr>
          <w:lang w:val="en-GB"/>
        </w:rPr>
        <w:t xml:space="preserve"> to </w:t>
      </w:r>
      <w:r w:rsidR="00D13728">
        <w:rPr>
          <w:lang w:val="en-GB"/>
        </w:rPr>
        <w:t>undertake further training on</w:t>
      </w:r>
      <w:r>
        <w:rPr>
          <w:lang w:val="en-GB"/>
        </w:rPr>
        <w:t>.</w:t>
      </w:r>
      <w:r w:rsidR="00652220">
        <w:rPr>
          <w:lang w:val="en-GB"/>
        </w:rPr>
        <w:t xml:space="preserve"> The</w:t>
      </w:r>
      <w:r>
        <w:rPr>
          <w:lang w:val="en-GB"/>
        </w:rPr>
        <w:t xml:space="preserve"> IP will fill in the instructor feedback and</w:t>
      </w:r>
      <w:r w:rsidR="00EC4A16">
        <w:rPr>
          <w:lang w:val="en-GB"/>
        </w:rPr>
        <w:t xml:space="preserve"> </w:t>
      </w:r>
      <w:r>
        <w:rPr>
          <w:lang w:val="en-GB"/>
        </w:rPr>
        <w:t xml:space="preserve">provide details on what the pilot </w:t>
      </w:r>
      <w:r w:rsidR="0009051B">
        <w:rPr>
          <w:lang w:val="en-GB"/>
        </w:rPr>
        <w:t>needs</w:t>
      </w:r>
      <w:r>
        <w:rPr>
          <w:lang w:val="en-GB"/>
        </w:rPr>
        <w:t xml:space="preserve"> to work on. </w:t>
      </w:r>
    </w:p>
    <w:p w14:paraId="76DB1224" w14:textId="791D23C3" w:rsidR="00F801AF" w:rsidRPr="00F801AF" w:rsidRDefault="00F801AF" w:rsidP="008966F1">
      <w:pPr>
        <w:pStyle w:val="ListParagraph"/>
        <w:numPr>
          <w:ilvl w:val="0"/>
          <w:numId w:val="2"/>
        </w:numPr>
        <w:ind w:left="1080"/>
        <w:rPr>
          <w:lang w:val="en-GB"/>
        </w:rPr>
      </w:pPr>
      <w:r w:rsidRPr="00555986">
        <w:rPr>
          <w:b/>
          <w:lang w:val="en-GB"/>
        </w:rPr>
        <w:t>(Q) Qualified:</w:t>
      </w:r>
      <w:r w:rsidR="00EC4A16">
        <w:rPr>
          <w:b/>
          <w:lang w:val="en-GB"/>
        </w:rPr>
        <w:t xml:space="preserve"> </w:t>
      </w:r>
      <w:r w:rsidR="00555986">
        <w:rPr>
          <w:lang w:val="en-GB"/>
        </w:rPr>
        <w:t xml:space="preserve">Good performance. The pilot is </w:t>
      </w:r>
      <w:r w:rsidR="00153727">
        <w:rPr>
          <w:lang w:val="en-GB"/>
        </w:rPr>
        <w:t>either comfortably meeting or exceeding the program standard.</w:t>
      </w:r>
    </w:p>
    <w:p w14:paraId="62006FB3" w14:textId="77777777" w:rsidR="00F801AF" w:rsidRPr="00D36E93" w:rsidRDefault="0009051B" w:rsidP="0009051B">
      <w:pPr>
        <w:pStyle w:val="Heading1"/>
        <w:rPr>
          <w:lang w:val="en-GB"/>
        </w:rPr>
      </w:pPr>
      <w:bookmarkStart w:id="16" w:name="_Toc49193441"/>
      <w:r>
        <w:rPr>
          <w:lang w:val="en-GB"/>
        </w:rPr>
        <w:t xml:space="preserve">4. </w:t>
      </w:r>
      <w:r w:rsidR="00A53A21">
        <w:rPr>
          <w:lang w:val="en-GB"/>
        </w:rPr>
        <w:t>Training programs</w:t>
      </w:r>
      <w:bookmarkEnd w:id="16"/>
    </w:p>
    <w:p w14:paraId="45CA1033" w14:textId="77777777" w:rsidR="009B6C8B" w:rsidRDefault="0009051B" w:rsidP="0009051B">
      <w:pPr>
        <w:pStyle w:val="Heading2"/>
        <w:rPr>
          <w:lang w:val="en-GB"/>
        </w:rPr>
      </w:pPr>
      <w:bookmarkStart w:id="17" w:name="_Toc49193442"/>
      <w:r>
        <w:rPr>
          <w:lang w:val="en-GB"/>
        </w:rPr>
        <w:t xml:space="preserve">4.1 </w:t>
      </w:r>
      <w:r w:rsidR="00186467">
        <w:rPr>
          <w:lang w:val="en-GB"/>
        </w:rPr>
        <w:t>Initial Qualification Training (IQT)</w:t>
      </w:r>
      <w:bookmarkEnd w:id="17"/>
    </w:p>
    <w:p w14:paraId="73DC5D20" w14:textId="189AC09E" w:rsidR="00985CB3" w:rsidRDefault="00186467" w:rsidP="00153727">
      <w:pPr>
        <w:ind w:left="360"/>
        <w:rPr>
          <w:szCs w:val="22"/>
        </w:rPr>
      </w:pPr>
      <w:r w:rsidRPr="00985CB3">
        <w:rPr>
          <w:szCs w:val="22"/>
        </w:rPr>
        <w:t xml:space="preserve">Training to qualify pilots in basic aircraft flying duties without specific regard to </w:t>
      </w:r>
      <w:r w:rsidR="00153727">
        <w:rPr>
          <w:szCs w:val="22"/>
        </w:rPr>
        <w:t>494</w:t>
      </w:r>
      <w:r w:rsidRPr="00985CB3">
        <w:rPr>
          <w:szCs w:val="22"/>
          <w:vertAlign w:val="superscript"/>
        </w:rPr>
        <w:t>th</w:t>
      </w:r>
      <w:r w:rsidRPr="00985CB3">
        <w:rPr>
          <w:szCs w:val="22"/>
        </w:rPr>
        <w:t xml:space="preserve"> missions</w:t>
      </w:r>
      <w:r w:rsidR="00985CB3">
        <w:rPr>
          <w:szCs w:val="22"/>
        </w:rPr>
        <w:t>:</w:t>
      </w:r>
    </w:p>
    <w:p w14:paraId="67ED8457" w14:textId="77777777" w:rsidR="00985CB3" w:rsidRPr="00985CB3" w:rsidRDefault="00985CB3" w:rsidP="00153727">
      <w:pPr>
        <w:ind w:left="360"/>
        <w:rPr>
          <w:lang w:val="en-GB"/>
        </w:rPr>
      </w:pPr>
    </w:p>
    <w:p w14:paraId="1DFAF737" w14:textId="08F00DE9" w:rsidR="009B6C8B" w:rsidRPr="00186467" w:rsidRDefault="00186467" w:rsidP="00153727">
      <w:pPr>
        <w:pStyle w:val="ListParagraph"/>
        <w:numPr>
          <w:ilvl w:val="0"/>
          <w:numId w:val="7"/>
        </w:numPr>
        <w:ind w:left="1080"/>
        <w:rPr>
          <w:lang w:val="en-GB"/>
        </w:rPr>
      </w:pPr>
      <w:r w:rsidRPr="00186467">
        <w:rPr>
          <w:szCs w:val="22"/>
        </w:rPr>
        <w:t>The goal of IQT is aircraft familiarization, basic flight and systems training, enabling the trainee to operate the aircraft and its</w:t>
      </w:r>
      <w:r w:rsidR="00E8231E">
        <w:rPr>
          <w:szCs w:val="22"/>
        </w:rPr>
        <w:t>’</w:t>
      </w:r>
      <w:r w:rsidRPr="00186467">
        <w:rPr>
          <w:szCs w:val="22"/>
        </w:rPr>
        <w:t xml:space="preserve"> systems independently. IQT provides a basis for further solo </w:t>
      </w:r>
      <w:r w:rsidR="00444221">
        <w:rPr>
          <w:szCs w:val="22"/>
        </w:rPr>
        <w:t>training</w:t>
      </w:r>
      <w:r w:rsidRPr="00186467">
        <w:rPr>
          <w:szCs w:val="22"/>
        </w:rPr>
        <w:t>.</w:t>
      </w:r>
    </w:p>
    <w:p w14:paraId="726D62D1" w14:textId="77777777" w:rsidR="00872791" w:rsidRPr="00872791" w:rsidRDefault="00186467" w:rsidP="00153727">
      <w:pPr>
        <w:pStyle w:val="ListParagraph"/>
        <w:numPr>
          <w:ilvl w:val="0"/>
          <w:numId w:val="7"/>
        </w:numPr>
        <w:ind w:left="1080"/>
        <w:rPr>
          <w:lang w:val="en-GB"/>
        </w:rPr>
      </w:pPr>
      <w:r>
        <w:rPr>
          <w:szCs w:val="22"/>
        </w:rPr>
        <w:t xml:space="preserve">This phase </w:t>
      </w:r>
      <w:r w:rsidR="0009051B">
        <w:rPr>
          <w:szCs w:val="22"/>
        </w:rPr>
        <w:t>consists</w:t>
      </w:r>
      <w:r>
        <w:rPr>
          <w:szCs w:val="22"/>
        </w:rPr>
        <w:t xml:space="preserve"> of several self-qualification lessons that need to be completed before the first flight with an IP. </w:t>
      </w:r>
      <w:r w:rsidR="00055F21">
        <w:rPr>
          <w:szCs w:val="22"/>
        </w:rPr>
        <w:t xml:space="preserve">This phase minimizes the number of flights where an Instructor Pilot is </w:t>
      </w:r>
      <w:r w:rsidR="00055F21">
        <w:rPr>
          <w:szCs w:val="22"/>
        </w:rPr>
        <w:lastRenderedPageBreak/>
        <w:t>required</w:t>
      </w:r>
      <w:r w:rsidR="00872791">
        <w:rPr>
          <w:szCs w:val="22"/>
        </w:rPr>
        <w:t xml:space="preserve"> and aims to provide </w:t>
      </w:r>
      <w:r>
        <w:rPr>
          <w:szCs w:val="22"/>
        </w:rPr>
        <w:t xml:space="preserve">the pilot </w:t>
      </w:r>
      <w:r w:rsidR="00B4002F">
        <w:rPr>
          <w:szCs w:val="22"/>
        </w:rPr>
        <w:t>the skills</w:t>
      </w:r>
      <w:r>
        <w:rPr>
          <w:szCs w:val="22"/>
        </w:rPr>
        <w:t xml:space="preserve"> needed to operate on the 132</w:t>
      </w:r>
      <w:r w:rsidRPr="00186467">
        <w:rPr>
          <w:szCs w:val="22"/>
          <w:vertAlign w:val="superscript"/>
        </w:rPr>
        <w:t>nd</w:t>
      </w:r>
      <w:r>
        <w:rPr>
          <w:szCs w:val="22"/>
        </w:rPr>
        <w:t xml:space="preserve"> server in a safe way.</w:t>
      </w:r>
    </w:p>
    <w:p w14:paraId="3FEACB41" w14:textId="279028CB" w:rsidR="00186467" w:rsidRPr="00186467" w:rsidRDefault="00872791" w:rsidP="00153727">
      <w:pPr>
        <w:pStyle w:val="ListParagraph"/>
        <w:numPr>
          <w:ilvl w:val="0"/>
          <w:numId w:val="7"/>
        </w:numPr>
        <w:ind w:left="1080"/>
        <w:rPr>
          <w:lang w:val="en-GB"/>
        </w:rPr>
      </w:pPr>
      <w:r>
        <w:rPr>
          <w:szCs w:val="22"/>
        </w:rPr>
        <w:t>Completing t</w:t>
      </w:r>
      <w:r w:rsidR="00F708FE">
        <w:rPr>
          <w:szCs w:val="22"/>
        </w:rPr>
        <w:t xml:space="preserve">his </w:t>
      </w:r>
      <w:r>
        <w:rPr>
          <w:szCs w:val="22"/>
        </w:rPr>
        <w:t xml:space="preserve">phase of training </w:t>
      </w:r>
      <w:r w:rsidR="00F708FE">
        <w:rPr>
          <w:szCs w:val="22"/>
        </w:rPr>
        <w:t xml:space="preserve">means that an IQ pilot can sign up </w:t>
      </w:r>
      <w:r>
        <w:rPr>
          <w:szCs w:val="22"/>
        </w:rPr>
        <w:t xml:space="preserve">to </w:t>
      </w:r>
      <w:r w:rsidR="00F708FE">
        <w:rPr>
          <w:szCs w:val="22"/>
        </w:rPr>
        <w:t xml:space="preserve">and fly </w:t>
      </w:r>
      <w:r w:rsidR="008D48B1">
        <w:rPr>
          <w:szCs w:val="22"/>
        </w:rPr>
        <w:t>i</w:t>
      </w:r>
      <w:r w:rsidR="00F708FE">
        <w:rPr>
          <w:szCs w:val="22"/>
        </w:rPr>
        <w:t xml:space="preserve">n </w:t>
      </w:r>
      <w:r>
        <w:rPr>
          <w:szCs w:val="22"/>
        </w:rPr>
        <w:t xml:space="preserve">online </w:t>
      </w:r>
      <w:r w:rsidR="00F708FE">
        <w:rPr>
          <w:szCs w:val="22"/>
        </w:rPr>
        <w:t xml:space="preserve">training events </w:t>
      </w:r>
      <w:r w:rsidR="008D48B1">
        <w:rPr>
          <w:szCs w:val="22"/>
        </w:rPr>
        <w:t xml:space="preserve">to </w:t>
      </w:r>
      <w:r w:rsidR="00ED2FEA">
        <w:rPr>
          <w:szCs w:val="22"/>
        </w:rPr>
        <w:t>practice their skills and fly SQ lessons as required.</w:t>
      </w:r>
    </w:p>
    <w:p w14:paraId="45BF56CD" w14:textId="77777777" w:rsidR="0009051B" w:rsidRDefault="0009051B" w:rsidP="00186467">
      <w:pPr>
        <w:rPr>
          <w:lang w:val="en-GB"/>
        </w:rPr>
      </w:pPr>
    </w:p>
    <w:p w14:paraId="5871C539" w14:textId="77777777" w:rsidR="0009051B" w:rsidRPr="0009051B" w:rsidRDefault="0009051B" w:rsidP="0009051B">
      <w:pPr>
        <w:pStyle w:val="ListParagraph"/>
        <w:keepNext/>
        <w:keepLines/>
        <w:numPr>
          <w:ilvl w:val="0"/>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18" w:name="_Toc33112373"/>
      <w:bookmarkStart w:id="19" w:name="_Toc46594849"/>
      <w:bookmarkStart w:id="20" w:name="_Toc49193443"/>
      <w:bookmarkEnd w:id="18"/>
      <w:bookmarkEnd w:id="19"/>
      <w:bookmarkEnd w:id="20"/>
    </w:p>
    <w:p w14:paraId="1FA7F1E0" w14:textId="77777777" w:rsidR="0009051B" w:rsidRPr="0009051B" w:rsidRDefault="0009051B" w:rsidP="0009051B">
      <w:pPr>
        <w:pStyle w:val="ListParagraph"/>
        <w:keepNext/>
        <w:keepLines/>
        <w:numPr>
          <w:ilvl w:val="1"/>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21" w:name="_Toc33112374"/>
      <w:bookmarkStart w:id="22" w:name="_Toc46594850"/>
      <w:bookmarkStart w:id="23" w:name="_Toc49193444"/>
      <w:bookmarkEnd w:id="21"/>
      <w:bookmarkEnd w:id="22"/>
      <w:bookmarkEnd w:id="23"/>
    </w:p>
    <w:p w14:paraId="08F6F3DF" w14:textId="77777777" w:rsidR="00186467" w:rsidRDefault="00186467" w:rsidP="0009051B">
      <w:pPr>
        <w:pStyle w:val="Heading2"/>
        <w:numPr>
          <w:ilvl w:val="1"/>
          <w:numId w:val="3"/>
        </w:numPr>
        <w:rPr>
          <w:lang w:val="en-GB"/>
        </w:rPr>
      </w:pPr>
      <w:bookmarkStart w:id="24" w:name="_Toc49193445"/>
      <w:r>
        <w:rPr>
          <w:lang w:val="en-GB"/>
        </w:rPr>
        <w:t>Mission Qualification Training (MQT)</w:t>
      </w:r>
      <w:bookmarkEnd w:id="24"/>
    </w:p>
    <w:p w14:paraId="04F66F28" w14:textId="3D40733C" w:rsidR="00985CB3" w:rsidRDefault="00186467" w:rsidP="00872791">
      <w:pPr>
        <w:ind w:left="360"/>
        <w:rPr>
          <w:szCs w:val="22"/>
        </w:rPr>
      </w:pPr>
      <w:r w:rsidRPr="00985CB3">
        <w:rPr>
          <w:szCs w:val="22"/>
        </w:rPr>
        <w:t xml:space="preserve">Training required to achieve a basic level of competence as wingman in the </w:t>
      </w:r>
      <w:r w:rsidR="0047285B">
        <w:rPr>
          <w:szCs w:val="22"/>
        </w:rPr>
        <w:t>494</w:t>
      </w:r>
      <w:r w:rsidRPr="00985CB3">
        <w:rPr>
          <w:szCs w:val="22"/>
          <w:vertAlign w:val="superscript"/>
        </w:rPr>
        <w:t>th</w:t>
      </w:r>
      <w:r w:rsidR="00985CB3">
        <w:rPr>
          <w:szCs w:val="22"/>
        </w:rPr>
        <w:t>:</w:t>
      </w:r>
    </w:p>
    <w:p w14:paraId="7D130D65" w14:textId="77777777" w:rsidR="00985CB3" w:rsidRPr="00985CB3" w:rsidRDefault="00985CB3" w:rsidP="00872791">
      <w:pPr>
        <w:ind w:left="360"/>
        <w:rPr>
          <w:lang w:val="en-GB"/>
        </w:rPr>
      </w:pPr>
    </w:p>
    <w:p w14:paraId="5EF5E0EA" w14:textId="68B9AE00" w:rsidR="00186467" w:rsidRPr="00186467" w:rsidRDefault="00186467" w:rsidP="00872791">
      <w:pPr>
        <w:pStyle w:val="ListParagraph"/>
        <w:numPr>
          <w:ilvl w:val="0"/>
          <w:numId w:val="8"/>
        </w:numPr>
        <w:ind w:left="1080"/>
        <w:rPr>
          <w:lang w:val="en-GB"/>
        </w:rPr>
      </w:pPr>
      <w:r w:rsidRPr="00186467">
        <w:rPr>
          <w:szCs w:val="22"/>
        </w:rPr>
        <w:t xml:space="preserve">The goal of MQT is to train skills that enable the pilot to </w:t>
      </w:r>
      <w:r w:rsidR="008400A3" w:rsidRPr="00186467">
        <w:rPr>
          <w:szCs w:val="22"/>
        </w:rPr>
        <w:t>support his squadron more effectively</w:t>
      </w:r>
      <w:r w:rsidRPr="00186467">
        <w:rPr>
          <w:szCs w:val="22"/>
        </w:rPr>
        <w:t xml:space="preserve"> during operations, e.g. proper communications, lead/wing tactical maneuvering, weapons employment, joint operations and tactics. MQT </w:t>
      </w:r>
      <w:r w:rsidR="004135E7">
        <w:rPr>
          <w:szCs w:val="22"/>
        </w:rPr>
        <w:t>provides</w:t>
      </w:r>
      <w:r w:rsidRPr="00186467">
        <w:rPr>
          <w:szCs w:val="22"/>
        </w:rPr>
        <w:t xml:space="preserve"> the minimum </w:t>
      </w:r>
      <w:r w:rsidR="004135E7">
        <w:rPr>
          <w:szCs w:val="22"/>
        </w:rPr>
        <w:t xml:space="preserve">skill needed </w:t>
      </w:r>
      <w:r w:rsidRPr="00186467">
        <w:rPr>
          <w:szCs w:val="22"/>
        </w:rPr>
        <w:t>to operate in a combat mission and gives the foundation to continue training in CT.</w:t>
      </w:r>
    </w:p>
    <w:p w14:paraId="19C2495A" w14:textId="2F81E3E1" w:rsidR="00186467" w:rsidRPr="00186467" w:rsidRDefault="00186467" w:rsidP="00872791">
      <w:pPr>
        <w:pStyle w:val="ListParagraph"/>
        <w:numPr>
          <w:ilvl w:val="0"/>
          <w:numId w:val="8"/>
        </w:numPr>
        <w:ind w:left="1080"/>
        <w:rPr>
          <w:lang w:val="en-GB"/>
        </w:rPr>
      </w:pPr>
      <w:r>
        <w:rPr>
          <w:szCs w:val="22"/>
        </w:rPr>
        <w:t xml:space="preserve">This phase </w:t>
      </w:r>
      <w:r w:rsidR="00D36E93">
        <w:rPr>
          <w:szCs w:val="22"/>
        </w:rPr>
        <w:t>consists</w:t>
      </w:r>
      <w:r>
        <w:rPr>
          <w:szCs w:val="22"/>
        </w:rPr>
        <w:t xml:space="preserve"> of </w:t>
      </w:r>
      <w:r w:rsidR="008400A3">
        <w:rPr>
          <w:szCs w:val="22"/>
        </w:rPr>
        <w:t>a number</w:t>
      </w:r>
      <w:r>
        <w:rPr>
          <w:szCs w:val="22"/>
        </w:rPr>
        <w:t xml:space="preserve">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w:t>
      </w:r>
      <w:r w:rsidR="00755206">
        <w:rPr>
          <w:szCs w:val="22"/>
        </w:rPr>
        <w:t>is</w:t>
      </w:r>
      <w:r w:rsidR="00D36E93">
        <w:rPr>
          <w:szCs w:val="22"/>
        </w:rPr>
        <w:t xml:space="preserve"> to be flown with another MQ pilot or IP, covering Surface Attack Tactics.</w:t>
      </w:r>
    </w:p>
    <w:p w14:paraId="780A4070" w14:textId="77777777" w:rsidR="00AC093B" w:rsidRDefault="00AC093B" w:rsidP="00AC093B">
      <w:pPr>
        <w:rPr>
          <w:lang w:val="en-GB"/>
        </w:rPr>
      </w:pPr>
    </w:p>
    <w:p w14:paraId="3C56F5C9" w14:textId="77777777" w:rsidR="00DB2153" w:rsidRDefault="00AC093B" w:rsidP="00E7542D">
      <w:pPr>
        <w:pStyle w:val="Heading2"/>
        <w:numPr>
          <w:ilvl w:val="1"/>
          <w:numId w:val="3"/>
        </w:numPr>
        <w:rPr>
          <w:lang w:val="en-GB"/>
        </w:rPr>
      </w:pPr>
      <w:bookmarkStart w:id="25" w:name="_Toc49193446"/>
      <w:r>
        <w:rPr>
          <w:lang w:val="en-GB"/>
        </w:rPr>
        <w:t>Continuation Training</w:t>
      </w:r>
      <w:bookmarkEnd w:id="25"/>
    </w:p>
    <w:p w14:paraId="6F1FE57A" w14:textId="25100AAD" w:rsidR="00985CB3" w:rsidRDefault="00D36E93" w:rsidP="002F51F5">
      <w:pPr>
        <w:ind w:left="360"/>
        <w:rPr>
          <w:bCs/>
          <w:lang w:val="en-GB"/>
        </w:rPr>
      </w:pPr>
      <w:r w:rsidRPr="00985CB3">
        <w:rPr>
          <w:bCs/>
          <w:lang w:val="en-GB"/>
        </w:rPr>
        <w:t>Additional training to improve capability while preparing for check-out as 2</w:t>
      </w:r>
      <w:r w:rsidR="008400A3">
        <w:rPr>
          <w:bCs/>
          <w:lang w:val="en-GB"/>
        </w:rPr>
        <w:t>-</w:t>
      </w:r>
      <w:r w:rsidRPr="00985CB3">
        <w:rPr>
          <w:bCs/>
          <w:lang w:val="en-GB"/>
        </w:rPr>
        <w:t>ship Flight Lead</w:t>
      </w:r>
      <w:r w:rsidR="00985CB3">
        <w:rPr>
          <w:bCs/>
          <w:lang w:val="en-GB"/>
        </w:rPr>
        <w:t>:</w:t>
      </w:r>
    </w:p>
    <w:p w14:paraId="35B361C5" w14:textId="77777777" w:rsidR="00985CB3" w:rsidRPr="00985CB3" w:rsidRDefault="00985CB3" w:rsidP="002F51F5">
      <w:pPr>
        <w:ind w:left="360"/>
        <w:rPr>
          <w:lang w:val="en-GB"/>
        </w:rPr>
      </w:pPr>
    </w:p>
    <w:p w14:paraId="3DBAA480" w14:textId="79052FAA" w:rsidR="00D36E93" w:rsidRDefault="00D36E93" w:rsidP="002F51F5">
      <w:pPr>
        <w:pStyle w:val="ListParagraph"/>
        <w:numPr>
          <w:ilvl w:val="0"/>
          <w:numId w:val="9"/>
        </w:numPr>
        <w:ind w:left="1080"/>
        <w:rPr>
          <w:lang w:val="en-GB"/>
        </w:rPr>
      </w:pPr>
      <w:r w:rsidRPr="00186467">
        <w:rPr>
          <w:bCs/>
          <w:lang w:val="en-GB"/>
        </w:rPr>
        <w:t xml:space="preserve">This phase is about </w:t>
      </w:r>
      <w:r w:rsidR="00D52867">
        <w:rPr>
          <w:bCs/>
          <w:lang w:val="en-GB"/>
        </w:rPr>
        <w:t>undertaking</w:t>
      </w:r>
      <w:r w:rsidRPr="00186467">
        <w:rPr>
          <w:bCs/>
          <w:lang w:val="en-GB"/>
        </w:rPr>
        <w:t xml:space="preserve"> additional training in tactics and weapon employment, while building </w:t>
      </w:r>
      <w:r w:rsidR="00F708FE" w:rsidRPr="00186467">
        <w:rPr>
          <w:bCs/>
          <w:lang w:val="en-GB"/>
        </w:rPr>
        <w:t>flight hours</w:t>
      </w:r>
      <w:r w:rsidRPr="00186467">
        <w:rPr>
          <w:bCs/>
          <w:lang w:val="en-GB"/>
        </w:rPr>
        <w:t xml:space="preserve"> to gain experience both in </w:t>
      </w:r>
      <w:r w:rsidR="00F708FE" w:rsidRPr="00186467">
        <w:rPr>
          <w:bCs/>
          <w:lang w:val="en-GB"/>
        </w:rPr>
        <w:t>combat missions</w:t>
      </w:r>
      <w:r w:rsidRPr="00186467">
        <w:rPr>
          <w:bCs/>
          <w:lang w:val="en-GB"/>
        </w:rPr>
        <w:t xml:space="preserve"> as a WM, and on training as a FL or WM. </w:t>
      </w:r>
      <w:r w:rsidRPr="00186467">
        <w:rPr>
          <w:lang w:val="en-GB"/>
        </w:rPr>
        <w:t xml:space="preserve">The aim of the continuation training is to build confidence and experience in the various missions in the </w:t>
      </w:r>
      <w:r w:rsidR="002F51F5">
        <w:rPr>
          <w:lang w:val="en-GB"/>
        </w:rPr>
        <w:t>494</w:t>
      </w:r>
      <w:r w:rsidRPr="00186467">
        <w:rPr>
          <w:vertAlign w:val="superscript"/>
          <w:lang w:val="en-GB"/>
        </w:rPr>
        <w:t>th</w:t>
      </w:r>
      <w:r w:rsidRPr="00186467">
        <w:rPr>
          <w:lang w:val="en-GB"/>
        </w:rPr>
        <w:t xml:space="preserve"> and progress through the training to become a qualified flight lead, 4ship flight lead and mission commander.</w:t>
      </w:r>
    </w:p>
    <w:p w14:paraId="3C45857D" w14:textId="77777777" w:rsidR="009B6C8B" w:rsidRPr="00D36E93" w:rsidRDefault="009B6C8B" w:rsidP="002F51F5">
      <w:pPr>
        <w:pStyle w:val="ListParagraph"/>
        <w:numPr>
          <w:ilvl w:val="0"/>
          <w:numId w:val="9"/>
        </w:numPr>
        <w:ind w:left="1080"/>
        <w:rPr>
          <w:lang w:val="en-GB"/>
        </w:rPr>
      </w:pPr>
      <w:r w:rsidRPr="00D36E93">
        <w:rPr>
          <w:lang w:val="en-GB"/>
        </w:rPr>
        <w:t>Continuation training is separated into 4 parts. The first part is a self-qualification phase for weapons, avionics, sensors and items not covered during the IQT and MQT.</w:t>
      </w:r>
    </w:p>
    <w:p w14:paraId="521ECEB9" w14:textId="1A39C174" w:rsidR="009B6C8B" w:rsidRDefault="009B6C8B" w:rsidP="002F51F5">
      <w:pPr>
        <w:pStyle w:val="ListParagraph"/>
        <w:numPr>
          <w:ilvl w:val="0"/>
          <w:numId w:val="9"/>
        </w:numPr>
        <w:ind w:left="1080"/>
        <w:rPr>
          <w:lang w:val="en-GB"/>
        </w:rPr>
      </w:pPr>
      <w:r w:rsidRPr="00D36E93">
        <w:rPr>
          <w:lang w:val="en-GB"/>
        </w:rPr>
        <w:t xml:space="preserve">The next parts are Air Combat Tactics (ACT) and Surface Attack Tactics (SAT). They can be </w:t>
      </w:r>
      <w:r w:rsidR="00F91B25">
        <w:rPr>
          <w:lang w:val="en-GB"/>
        </w:rPr>
        <w:t>flown</w:t>
      </w:r>
      <w:r w:rsidRPr="00D36E93">
        <w:rPr>
          <w:lang w:val="en-GB"/>
        </w:rPr>
        <w:t xml:space="preserve"> in either order. The last part is Suppression of Enemy Air Defences (SEAD).</w:t>
      </w:r>
    </w:p>
    <w:p w14:paraId="02ED5F89" w14:textId="77777777" w:rsidR="00D36E93" w:rsidRDefault="00D36E93" w:rsidP="002F51F5">
      <w:pPr>
        <w:pStyle w:val="ListParagraph"/>
        <w:numPr>
          <w:ilvl w:val="0"/>
          <w:numId w:val="9"/>
        </w:numPr>
        <w:ind w:left="1080"/>
        <w:rPr>
          <w:lang w:val="en-GB"/>
        </w:rPr>
      </w:pPr>
      <w:r>
        <w:rPr>
          <w:lang w:val="en-GB"/>
        </w:rPr>
        <w:t>Air Combat Tactics (ACT) contains 4 different lessons placing the student pilot in various A-A mission types: CAP, Sweep, Escort, QRA.</w:t>
      </w:r>
    </w:p>
    <w:p w14:paraId="6776B374" w14:textId="34BF3A8F" w:rsidR="00D36E93" w:rsidRDefault="00D36E93" w:rsidP="002F51F5">
      <w:pPr>
        <w:pStyle w:val="ListParagraph"/>
        <w:numPr>
          <w:ilvl w:val="0"/>
          <w:numId w:val="9"/>
        </w:numPr>
        <w:ind w:left="1080"/>
        <w:rPr>
          <w:lang w:val="en-GB"/>
        </w:rPr>
      </w:pPr>
      <w:r>
        <w:rPr>
          <w:lang w:val="en-GB"/>
        </w:rPr>
        <w:t>Surface Attack Tactics (SAT) contains 4 different lessons placing the student pilot in various A-G mission types: CAS, AR, SCAR.</w:t>
      </w:r>
    </w:p>
    <w:p w14:paraId="0A9285EF" w14:textId="444F83A6" w:rsidR="00985CB3" w:rsidRPr="00D54BEC" w:rsidRDefault="001319BA" w:rsidP="00690E13">
      <w:pPr>
        <w:pStyle w:val="ListParagraph"/>
        <w:numPr>
          <w:ilvl w:val="0"/>
          <w:numId w:val="9"/>
        </w:numPr>
        <w:ind w:left="1080"/>
        <w:rPr>
          <w:lang w:val="en-GB"/>
        </w:rPr>
      </w:pPr>
      <w:r w:rsidRPr="00D54BEC">
        <w:rPr>
          <w:lang w:val="en-GB"/>
        </w:rPr>
        <w:t xml:space="preserve">Following the conclusion of all </w:t>
      </w:r>
      <w:r w:rsidR="00D54BEC" w:rsidRPr="00D54BEC">
        <w:rPr>
          <w:lang w:val="en-GB"/>
        </w:rPr>
        <w:t>tactical and weapons employment training in this phase, pilots will be eligible to undertake their 2-ship Flight Lead Upgrade (FLUG) flight.</w:t>
      </w:r>
    </w:p>
    <w:p w14:paraId="3228D06E" w14:textId="77777777" w:rsidR="009B6C8B" w:rsidRDefault="009B6C8B" w:rsidP="009B6C8B">
      <w:pPr>
        <w:rPr>
          <w:lang w:val="en-GB"/>
        </w:rPr>
      </w:pPr>
    </w:p>
    <w:p w14:paraId="62D0E50D" w14:textId="77777777" w:rsidR="009B6C8B" w:rsidRDefault="009B6C8B" w:rsidP="00E7542D">
      <w:pPr>
        <w:pStyle w:val="Heading2"/>
        <w:numPr>
          <w:ilvl w:val="1"/>
          <w:numId w:val="3"/>
        </w:numPr>
        <w:rPr>
          <w:lang w:val="en-GB"/>
        </w:rPr>
      </w:pPr>
      <w:bookmarkStart w:id="26" w:name="_Toc49193447"/>
      <w:r>
        <w:rPr>
          <w:lang w:val="en-GB"/>
        </w:rPr>
        <w:t>Upgrades</w:t>
      </w:r>
      <w:bookmarkEnd w:id="26"/>
    </w:p>
    <w:p w14:paraId="02EFFC71" w14:textId="33B4318D" w:rsidR="009B6C8B" w:rsidRPr="00F708FE" w:rsidRDefault="00D36E93" w:rsidP="00F708FE">
      <w:pPr>
        <w:rPr>
          <w:lang w:val="en-GB"/>
        </w:rPr>
      </w:pPr>
      <w:r w:rsidRPr="00F708FE">
        <w:rPr>
          <w:lang w:val="en-GB"/>
        </w:rPr>
        <w:t xml:space="preserve">Various checkouts flown with IPs to verify that </w:t>
      </w:r>
      <w:r w:rsidR="00317C62" w:rsidRPr="00F708FE">
        <w:rPr>
          <w:lang w:val="en-GB"/>
        </w:rPr>
        <w:t>a student pilot has</w:t>
      </w:r>
      <w:r w:rsidRPr="00F708FE">
        <w:rPr>
          <w:lang w:val="en-GB"/>
        </w:rPr>
        <w:t xml:space="preserve"> the required knowledge to fill additional functions in the </w:t>
      </w:r>
      <w:r w:rsidR="00D54BEC">
        <w:rPr>
          <w:lang w:val="en-GB"/>
        </w:rPr>
        <w:t>494</w:t>
      </w:r>
      <w:r w:rsidRPr="00F708FE">
        <w:rPr>
          <w:vertAlign w:val="superscript"/>
          <w:lang w:val="en-GB"/>
        </w:rPr>
        <w:t>th</w:t>
      </w:r>
      <w:r w:rsidRPr="00F708FE">
        <w:rPr>
          <w:lang w:val="en-GB"/>
        </w:rPr>
        <w:t>.</w:t>
      </w:r>
    </w:p>
    <w:p w14:paraId="4BB430ED" w14:textId="77777777" w:rsidR="00D36E93" w:rsidRPr="009B6C8B" w:rsidRDefault="00D36E93" w:rsidP="00D36E93">
      <w:pPr>
        <w:ind w:left="360"/>
        <w:rPr>
          <w:lang w:val="en-GB"/>
        </w:rPr>
      </w:pPr>
    </w:p>
    <w:p w14:paraId="5AC5BE94" w14:textId="77777777" w:rsidR="00F708FE" w:rsidRDefault="009B6C8B" w:rsidP="00F708FE">
      <w:pPr>
        <w:pStyle w:val="Heading3"/>
        <w:numPr>
          <w:ilvl w:val="2"/>
          <w:numId w:val="3"/>
        </w:numPr>
        <w:rPr>
          <w:lang w:val="en-GB"/>
        </w:rPr>
      </w:pPr>
      <w:bookmarkStart w:id="27" w:name="_Toc49193448"/>
      <w:r>
        <w:rPr>
          <w:lang w:val="en-GB"/>
        </w:rPr>
        <w:t xml:space="preserve">2Ship Flight </w:t>
      </w:r>
      <w:r w:rsidR="00A47A3C">
        <w:rPr>
          <w:lang w:val="en-GB"/>
        </w:rPr>
        <w:t>L</w:t>
      </w:r>
      <w:r>
        <w:rPr>
          <w:lang w:val="en-GB"/>
        </w:rPr>
        <w:t xml:space="preserve">ead </w:t>
      </w:r>
      <w:r w:rsidR="00A47A3C">
        <w:rPr>
          <w:lang w:val="en-GB"/>
        </w:rPr>
        <w:t>U</w:t>
      </w:r>
      <w:r>
        <w:rPr>
          <w:lang w:val="en-GB"/>
        </w:rPr>
        <w:t>pgrade (2FLUG)</w:t>
      </w:r>
      <w:bookmarkEnd w:id="27"/>
    </w:p>
    <w:p w14:paraId="6F2D135F" w14:textId="5E189E5F" w:rsidR="00C279AA" w:rsidRDefault="00C279AA" w:rsidP="00D54BEC">
      <w:pPr>
        <w:ind w:left="360"/>
        <w:rPr>
          <w:lang w:val="en-GB"/>
        </w:rPr>
      </w:pPr>
      <w:r w:rsidRPr="00F708FE">
        <w:rPr>
          <w:lang w:val="en-GB"/>
        </w:rPr>
        <w:t>The 2</w:t>
      </w:r>
      <w:r w:rsidR="00D54BEC">
        <w:rPr>
          <w:lang w:val="en-GB"/>
        </w:rPr>
        <w:t>-</w:t>
      </w:r>
      <w:r w:rsidRPr="00F708FE">
        <w:rPr>
          <w:lang w:val="en-GB"/>
        </w:rPr>
        <w:t>ship flight lead upgrade is flown as a single event</w:t>
      </w:r>
      <w:r w:rsidR="00985CB3">
        <w:rPr>
          <w:lang w:val="en-GB"/>
        </w:rPr>
        <w:t>:</w:t>
      </w:r>
    </w:p>
    <w:p w14:paraId="2F4D1B06" w14:textId="77777777" w:rsidR="00985CB3" w:rsidRPr="00F708FE" w:rsidRDefault="00985CB3" w:rsidP="00D54BEC">
      <w:pPr>
        <w:ind w:left="360"/>
        <w:rPr>
          <w:lang w:val="en-GB"/>
        </w:rPr>
      </w:pPr>
    </w:p>
    <w:p w14:paraId="52326B3A" w14:textId="77777777" w:rsidR="00783E04" w:rsidRDefault="00C279AA" w:rsidP="00D54BEC">
      <w:pPr>
        <w:pStyle w:val="ListParagraph"/>
        <w:numPr>
          <w:ilvl w:val="0"/>
          <w:numId w:val="11"/>
        </w:numPr>
        <w:ind w:left="1080"/>
        <w:rPr>
          <w:lang w:val="en-GB"/>
        </w:rPr>
      </w:pPr>
      <w:r w:rsidRPr="00F708FE">
        <w:rPr>
          <w:lang w:val="en-GB"/>
        </w:rPr>
        <w:t>The mission is flown as a strike</w:t>
      </w:r>
      <w:r w:rsidR="00985CB3">
        <w:rPr>
          <w:lang w:val="en-GB"/>
        </w:rPr>
        <w:t xml:space="preserve"> mission,</w:t>
      </w:r>
      <w:r w:rsidRPr="00F708FE">
        <w:rPr>
          <w:lang w:val="en-GB"/>
        </w:rPr>
        <w:t xml:space="preserve"> </w:t>
      </w:r>
      <w:r w:rsidR="00783E04">
        <w:rPr>
          <w:lang w:val="en-GB"/>
        </w:rPr>
        <w:t>encompassing a variety of threats and a randomly selected weapon to employ.</w:t>
      </w:r>
    </w:p>
    <w:p w14:paraId="3C12843B" w14:textId="653B8E1C" w:rsidR="00C279AA" w:rsidRPr="00F708FE" w:rsidRDefault="00783E04" w:rsidP="00D54BEC">
      <w:pPr>
        <w:pStyle w:val="ListParagraph"/>
        <w:numPr>
          <w:ilvl w:val="0"/>
          <w:numId w:val="11"/>
        </w:numPr>
        <w:ind w:left="1080"/>
        <w:rPr>
          <w:lang w:val="en-GB"/>
        </w:rPr>
      </w:pPr>
      <w:r>
        <w:rPr>
          <w:lang w:val="en-GB"/>
        </w:rPr>
        <w:t>The student pilot will act as flight lead for the mission and will be expected to plan the flight appropriately, produce supporting documentation, brief the Instructor Pilot (wingman) and lead the flight.</w:t>
      </w:r>
    </w:p>
    <w:p w14:paraId="7A1CF88A" w14:textId="6316EF26" w:rsidR="00985CB3" w:rsidRDefault="00783E04" w:rsidP="008970AD">
      <w:pPr>
        <w:pStyle w:val="ListParagraph"/>
        <w:numPr>
          <w:ilvl w:val="0"/>
          <w:numId w:val="11"/>
        </w:numPr>
        <w:ind w:left="1080"/>
        <w:rPr>
          <w:lang w:val="en-GB"/>
        </w:rPr>
      </w:pPr>
      <w:r w:rsidRPr="00C807AD">
        <w:rPr>
          <w:lang w:val="en-GB"/>
        </w:rPr>
        <w:lastRenderedPageBreak/>
        <w:t xml:space="preserve">The success criteria will be briefed by the Instructor Pilot before commencing the planning phase, but it should be noted that successfully completing the mission </w:t>
      </w:r>
      <w:r w:rsidR="00C807AD" w:rsidRPr="00C807AD">
        <w:rPr>
          <w:lang w:val="en-GB"/>
        </w:rPr>
        <w:t xml:space="preserve">should not be considered the sole factor </w:t>
      </w:r>
      <w:r w:rsidR="00C807AD">
        <w:rPr>
          <w:lang w:val="en-GB"/>
        </w:rPr>
        <w:t>in determining the success of the FLUG.</w:t>
      </w:r>
    </w:p>
    <w:p w14:paraId="7FD648CA" w14:textId="77777777" w:rsidR="00C807AD" w:rsidRDefault="00C807AD" w:rsidP="009B6C8B">
      <w:pPr>
        <w:rPr>
          <w:lang w:val="en-GB"/>
        </w:rPr>
      </w:pPr>
    </w:p>
    <w:p w14:paraId="5C72661B" w14:textId="3FD0EBA0" w:rsidR="009B6C8B" w:rsidRDefault="00C807AD" w:rsidP="009B6C8B">
      <w:pPr>
        <w:rPr>
          <w:lang w:val="en-GB"/>
        </w:rPr>
      </w:pPr>
      <w:r>
        <w:rPr>
          <w:lang w:val="en-GB"/>
        </w:rPr>
        <w:t>Having successfully completed the 2-FLUG, 494</w:t>
      </w:r>
      <w:r w:rsidRPr="00C807AD">
        <w:rPr>
          <w:vertAlign w:val="superscript"/>
          <w:lang w:val="en-GB"/>
        </w:rPr>
        <w:t>th</w:t>
      </w:r>
      <w:r>
        <w:rPr>
          <w:lang w:val="en-GB"/>
        </w:rPr>
        <w:t xml:space="preserve"> pilots will be eligible to lead flights with one wingman on combat operations with the 132</w:t>
      </w:r>
      <w:r w:rsidRPr="00C807AD">
        <w:rPr>
          <w:vertAlign w:val="superscript"/>
          <w:lang w:val="en-GB"/>
        </w:rPr>
        <w:t>nd</w:t>
      </w:r>
      <w:r>
        <w:rPr>
          <w:lang w:val="en-GB"/>
        </w:rPr>
        <w:t xml:space="preserve"> Virtual Wing.</w:t>
      </w:r>
    </w:p>
    <w:p w14:paraId="594DE6C5" w14:textId="77777777" w:rsidR="00C807AD" w:rsidRPr="009B6C8B" w:rsidRDefault="00C807AD" w:rsidP="009B6C8B">
      <w:pPr>
        <w:rPr>
          <w:lang w:val="en-GB"/>
        </w:rPr>
      </w:pPr>
    </w:p>
    <w:p w14:paraId="2BC3F97E" w14:textId="77777777" w:rsidR="009B6C8B" w:rsidRDefault="00F708FE" w:rsidP="00F708FE">
      <w:pPr>
        <w:pStyle w:val="Heading3"/>
        <w:rPr>
          <w:lang w:val="en-GB"/>
        </w:rPr>
      </w:pPr>
      <w:bookmarkStart w:id="28" w:name="_Toc49193449"/>
      <w:r>
        <w:rPr>
          <w:lang w:val="en-GB"/>
        </w:rPr>
        <w:t xml:space="preserve">4.4.2. </w:t>
      </w:r>
      <w:r w:rsidR="009B6C8B">
        <w:rPr>
          <w:lang w:val="en-GB"/>
        </w:rPr>
        <w:t xml:space="preserve">4ship Flight </w:t>
      </w:r>
      <w:r w:rsidR="00A47A3C">
        <w:rPr>
          <w:lang w:val="en-GB"/>
        </w:rPr>
        <w:t>L</w:t>
      </w:r>
      <w:r w:rsidR="009B6C8B">
        <w:rPr>
          <w:lang w:val="en-GB"/>
        </w:rPr>
        <w:t xml:space="preserve">ead </w:t>
      </w:r>
      <w:r w:rsidR="00A47A3C">
        <w:rPr>
          <w:lang w:val="en-GB"/>
        </w:rPr>
        <w:t>U</w:t>
      </w:r>
      <w:r w:rsidR="009B6C8B">
        <w:rPr>
          <w:lang w:val="en-GB"/>
        </w:rPr>
        <w:t>pgrade (4FLUG)</w:t>
      </w:r>
      <w:bookmarkEnd w:id="28"/>
    </w:p>
    <w:p w14:paraId="18472EE4" w14:textId="0556841D" w:rsidR="00C279AA" w:rsidRDefault="00C279AA" w:rsidP="00C807AD">
      <w:pPr>
        <w:ind w:left="360"/>
        <w:rPr>
          <w:lang w:val="en-GB"/>
        </w:rPr>
      </w:pPr>
      <w:r>
        <w:rPr>
          <w:lang w:val="en-GB"/>
        </w:rPr>
        <w:t>The 4</w:t>
      </w:r>
      <w:r w:rsidR="00C807AD">
        <w:rPr>
          <w:lang w:val="en-GB"/>
        </w:rPr>
        <w:t>-</w:t>
      </w:r>
      <w:r>
        <w:rPr>
          <w:lang w:val="en-GB"/>
        </w:rPr>
        <w:t>ship flight lead upgrade is conducted over two separate events</w:t>
      </w:r>
      <w:r w:rsidR="00985CB3">
        <w:rPr>
          <w:lang w:val="en-GB"/>
        </w:rPr>
        <w:t>:</w:t>
      </w:r>
    </w:p>
    <w:p w14:paraId="7DDEABAE" w14:textId="77777777" w:rsidR="00985CB3" w:rsidRDefault="00985CB3" w:rsidP="00C807AD">
      <w:pPr>
        <w:ind w:left="360"/>
        <w:rPr>
          <w:lang w:val="en-GB"/>
        </w:rPr>
      </w:pPr>
    </w:p>
    <w:p w14:paraId="626D1DA8" w14:textId="5E41D200" w:rsidR="00C279AA" w:rsidRPr="00F708FE" w:rsidRDefault="00C279AA" w:rsidP="00C807AD">
      <w:pPr>
        <w:pStyle w:val="ListParagraph"/>
        <w:numPr>
          <w:ilvl w:val="0"/>
          <w:numId w:val="12"/>
        </w:numPr>
        <w:ind w:left="1080"/>
        <w:rPr>
          <w:lang w:val="en-GB"/>
        </w:rPr>
      </w:pPr>
      <w:r w:rsidRPr="00F708FE">
        <w:rPr>
          <w:b/>
          <w:bCs/>
          <w:lang w:val="en-GB"/>
        </w:rPr>
        <w:t>Event 1:</w:t>
      </w:r>
      <w:r w:rsidRPr="00F708FE">
        <w:rPr>
          <w:lang w:val="en-GB"/>
        </w:rPr>
        <w:t xml:space="preserve"> Opposed SAT with a 4 ship. A strike with potential threats of both A-A and A-G, where the student pilot as </w:t>
      </w:r>
      <w:r w:rsidR="00985CB3" w:rsidRPr="00F708FE">
        <w:rPr>
          <w:lang w:val="en-GB"/>
        </w:rPr>
        <w:t>flight lead</w:t>
      </w:r>
      <w:r w:rsidRPr="00F708FE">
        <w:rPr>
          <w:lang w:val="en-GB"/>
        </w:rPr>
        <w:t xml:space="preserve"> will plan and execute a strike which are protected by enemy air and /or SAMs.</w:t>
      </w:r>
    </w:p>
    <w:p w14:paraId="0F17A228" w14:textId="42070E8F" w:rsidR="00C279AA" w:rsidRPr="00F708FE" w:rsidRDefault="00C279AA" w:rsidP="00C807AD">
      <w:pPr>
        <w:pStyle w:val="ListParagraph"/>
        <w:numPr>
          <w:ilvl w:val="0"/>
          <w:numId w:val="12"/>
        </w:numPr>
        <w:ind w:left="1080"/>
        <w:rPr>
          <w:lang w:val="en-GB"/>
        </w:rPr>
      </w:pPr>
      <w:r w:rsidRPr="00F708FE">
        <w:rPr>
          <w:b/>
          <w:bCs/>
          <w:lang w:val="en-GB"/>
        </w:rPr>
        <w:t>Event 2:</w:t>
      </w:r>
      <w:r w:rsidRPr="00F708FE">
        <w:rPr>
          <w:lang w:val="en-GB"/>
        </w:rPr>
        <w:t xml:space="preserve"> DCA CAP with a 4ship. A Combat Air Patrol in a designated area using 4 ship tactics.</w:t>
      </w:r>
    </w:p>
    <w:p w14:paraId="18B49021" w14:textId="77777777" w:rsidR="00F708FE" w:rsidRDefault="00F708FE" w:rsidP="00C807AD">
      <w:pPr>
        <w:ind w:left="360"/>
        <w:rPr>
          <w:lang w:val="en-GB"/>
        </w:rPr>
      </w:pPr>
    </w:p>
    <w:p w14:paraId="620A1349" w14:textId="4732FB3A" w:rsidR="00C279AA" w:rsidRDefault="00C279AA" w:rsidP="00C807AD">
      <w:pPr>
        <w:ind w:left="360"/>
        <w:rPr>
          <w:lang w:val="en-GB"/>
        </w:rPr>
      </w:pPr>
      <w:r>
        <w:rPr>
          <w:lang w:val="en-GB"/>
        </w:rPr>
        <w:t>Once both events are completed and passed (can be taken in any order), the student pilot is qualified as a 4</w:t>
      </w:r>
      <w:r w:rsidR="00C807AD">
        <w:rPr>
          <w:lang w:val="en-GB"/>
        </w:rPr>
        <w:t>-</w:t>
      </w:r>
      <w:r>
        <w:rPr>
          <w:lang w:val="en-GB"/>
        </w:rPr>
        <w:t xml:space="preserve">ship flight lead in the </w:t>
      </w:r>
      <w:r w:rsidR="00C807AD">
        <w:rPr>
          <w:lang w:val="en-GB"/>
        </w:rPr>
        <w:t>494</w:t>
      </w:r>
      <w:r w:rsidRPr="00C279AA">
        <w:rPr>
          <w:vertAlign w:val="superscript"/>
          <w:lang w:val="en-GB"/>
        </w:rPr>
        <w:t>th</w:t>
      </w:r>
      <w:r>
        <w:rPr>
          <w:lang w:val="en-GB"/>
        </w:rPr>
        <w:t>.</w:t>
      </w:r>
    </w:p>
    <w:p w14:paraId="1220C2CB" w14:textId="77777777" w:rsidR="009B6C8B" w:rsidRDefault="009B6C8B" w:rsidP="00C91D53">
      <w:pPr>
        <w:rPr>
          <w:b/>
          <w:lang w:val="en-GB"/>
        </w:rPr>
      </w:pPr>
    </w:p>
    <w:p w14:paraId="69FABC11" w14:textId="77777777" w:rsidR="009B6C8B" w:rsidRDefault="00F708FE" w:rsidP="00F708FE">
      <w:pPr>
        <w:pStyle w:val="Heading3"/>
        <w:rPr>
          <w:lang w:val="en-GB"/>
        </w:rPr>
      </w:pPr>
      <w:bookmarkStart w:id="29" w:name="_Toc49193450"/>
      <w:r>
        <w:rPr>
          <w:lang w:val="en-GB"/>
        </w:rPr>
        <w:t xml:space="preserve">4.4.5. </w:t>
      </w:r>
      <w:r w:rsidR="009B6C8B">
        <w:rPr>
          <w:lang w:val="en-GB"/>
        </w:rPr>
        <w:t>Mission Commander</w:t>
      </w:r>
      <w:bookmarkEnd w:id="29"/>
    </w:p>
    <w:p w14:paraId="530DBF6D" w14:textId="17840F69" w:rsidR="00C279AA" w:rsidRDefault="00C279AA" w:rsidP="00476F34">
      <w:pPr>
        <w:ind w:left="360"/>
        <w:rPr>
          <w:lang w:val="en-GB"/>
        </w:rPr>
      </w:pPr>
      <w:r>
        <w:rPr>
          <w:lang w:val="en-GB"/>
        </w:rPr>
        <w:t xml:space="preserve">The Mission Commander upgrade is the highest qualification a </w:t>
      </w:r>
      <w:r w:rsidR="00C807AD">
        <w:rPr>
          <w:lang w:val="en-GB"/>
        </w:rPr>
        <w:t>494</w:t>
      </w:r>
      <w:r w:rsidRPr="00C279AA">
        <w:rPr>
          <w:vertAlign w:val="superscript"/>
          <w:lang w:val="en-GB"/>
        </w:rPr>
        <w:t>th</w:t>
      </w:r>
      <w:r>
        <w:rPr>
          <w:lang w:val="en-GB"/>
        </w:rPr>
        <w:t xml:space="preserve"> pilot </w:t>
      </w:r>
      <w:r w:rsidR="00C807AD">
        <w:rPr>
          <w:lang w:val="en-GB"/>
        </w:rPr>
        <w:t xml:space="preserve">can </w:t>
      </w:r>
      <w:r w:rsidR="005275A1">
        <w:rPr>
          <w:lang w:val="en-GB"/>
        </w:rPr>
        <w:t>have</w:t>
      </w:r>
      <w:r w:rsidR="00985CB3">
        <w:rPr>
          <w:lang w:val="en-GB"/>
        </w:rPr>
        <w:t>,</w:t>
      </w:r>
      <w:r w:rsidR="005275A1">
        <w:rPr>
          <w:lang w:val="en-GB"/>
        </w:rPr>
        <w:t xml:space="preserve"> and</w:t>
      </w:r>
      <w:r>
        <w:rPr>
          <w:lang w:val="en-GB"/>
        </w:rPr>
        <w:t xml:space="preserve"> is conducted over two separate events</w:t>
      </w:r>
      <w:r w:rsidR="00985CB3">
        <w:rPr>
          <w:lang w:val="en-GB"/>
        </w:rPr>
        <w:t>:</w:t>
      </w:r>
    </w:p>
    <w:p w14:paraId="51759DFA" w14:textId="77777777" w:rsidR="00985CB3" w:rsidRDefault="00985CB3" w:rsidP="00476F34">
      <w:pPr>
        <w:ind w:left="360"/>
        <w:rPr>
          <w:lang w:val="en-GB"/>
        </w:rPr>
      </w:pPr>
    </w:p>
    <w:p w14:paraId="283A5072" w14:textId="0444A2B9" w:rsidR="00C279AA" w:rsidRPr="00985CB3" w:rsidRDefault="00C279AA" w:rsidP="00476F34">
      <w:pPr>
        <w:pStyle w:val="ListParagraph"/>
        <w:numPr>
          <w:ilvl w:val="0"/>
          <w:numId w:val="13"/>
        </w:numPr>
        <w:ind w:left="1080"/>
        <w:rPr>
          <w:lang w:val="en-GB"/>
        </w:rPr>
      </w:pPr>
      <w:r w:rsidRPr="00985CB3">
        <w:rPr>
          <w:b/>
          <w:bCs/>
          <w:lang w:val="en-GB"/>
        </w:rPr>
        <w:t>Event 1:</w:t>
      </w:r>
      <w:r w:rsidRPr="00985CB3">
        <w:rPr>
          <w:lang w:val="en-GB"/>
        </w:rPr>
        <w:t xml:space="preserve"> </w:t>
      </w:r>
      <w:r w:rsidR="00C819E8">
        <w:rPr>
          <w:lang w:val="en-GB"/>
        </w:rPr>
        <w:t>A</w:t>
      </w:r>
      <w:r w:rsidR="005275A1" w:rsidRPr="00985CB3">
        <w:rPr>
          <w:lang w:val="en-GB"/>
        </w:rPr>
        <w:t>n</w:t>
      </w:r>
      <w:r w:rsidRPr="00985CB3">
        <w:rPr>
          <w:lang w:val="en-GB"/>
        </w:rPr>
        <w:t xml:space="preserve"> A</w:t>
      </w:r>
      <w:r w:rsidR="00985CB3">
        <w:rPr>
          <w:lang w:val="en-GB"/>
        </w:rPr>
        <w:t xml:space="preserve">ir </w:t>
      </w:r>
      <w:r w:rsidRPr="00985CB3">
        <w:rPr>
          <w:lang w:val="en-GB"/>
        </w:rPr>
        <w:t>I</w:t>
      </w:r>
      <w:r w:rsidR="00985CB3">
        <w:rPr>
          <w:lang w:val="en-GB"/>
        </w:rPr>
        <w:t>nterdiction</w:t>
      </w:r>
      <w:r w:rsidRPr="00985CB3">
        <w:rPr>
          <w:lang w:val="en-GB"/>
        </w:rPr>
        <w:t xml:space="preserve"> strike package with minimum 3 flights (Strike, SEAD and Escort/Sweep) into enemy territory. </w:t>
      </w:r>
      <w:r w:rsidR="00985CB3">
        <w:rPr>
          <w:lang w:val="en-GB"/>
        </w:rPr>
        <w:t xml:space="preserve">The </w:t>
      </w:r>
      <w:r w:rsidR="00317C62">
        <w:rPr>
          <w:lang w:val="en-GB"/>
        </w:rPr>
        <w:t>p</w:t>
      </w:r>
      <w:r w:rsidR="00317C62" w:rsidRPr="00985CB3">
        <w:rPr>
          <w:lang w:val="en-GB"/>
        </w:rPr>
        <w:t>ackage</w:t>
      </w:r>
      <w:r w:rsidR="000618DA">
        <w:rPr>
          <w:lang w:val="en-GB"/>
        </w:rPr>
        <w:t xml:space="preserve"> will </w:t>
      </w:r>
      <w:r w:rsidR="00317C62" w:rsidRPr="00985CB3">
        <w:rPr>
          <w:lang w:val="en-GB"/>
        </w:rPr>
        <w:t>consist</w:t>
      </w:r>
      <w:r w:rsidRPr="00985CB3">
        <w:rPr>
          <w:lang w:val="en-GB"/>
        </w:rPr>
        <w:t xml:space="preserve"> of different types of aircrafts.</w:t>
      </w:r>
    </w:p>
    <w:p w14:paraId="602CE9F9" w14:textId="78929954" w:rsidR="00C279AA" w:rsidRDefault="00C279AA" w:rsidP="00476F34">
      <w:pPr>
        <w:pStyle w:val="ListParagraph"/>
        <w:numPr>
          <w:ilvl w:val="0"/>
          <w:numId w:val="13"/>
        </w:numPr>
        <w:ind w:left="1080"/>
        <w:rPr>
          <w:lang w:val="en-GB"/>
        </w:rPr>
      </w:pPr>
      <w:r w:rsidRPr="00985CB3">
        <w:rPr>
          <w:b/>
          <w:bCs/>
          <w:lang w:val="en-GB"/>
        </w:rPr>
        <w:t>Event 2:</w:t>
      </w:r>
      <w:r w:rsidRPr="00985CB3">
        <w:rPr>
          <w:lang w:val="en-GB"/>
        </w:rPr>
        <w:t xml:space="preserve"> </w:t>
      </w:r>
      <w:r w:rsidR="00C819E8">
        <w:rPr>
          <w:lang w:val="en-GB"/>
        </w:rPr>
        <w:t>A</w:t>
      </w:r>
      <w:r w:rsidR="00237648">
        <w:rPr>
          <w:lang w:val="en-GB"/>
        </w:rPr>
        <w:t xml:space="preserve"> </w:t>
      </w:r>
      <w:r w:rsidRPr="00985CB3">
        <w:rPr>
          <w:lang w:val="en-GB"/>
        </w:rPr>
        <w:t>DCA CAP mission, where the CAP package is tasked to protect 2 different Fighter Areas of Responsibility (FAOR). The package consists of 3 DCA CAP flights</w:t>
      </w:r>
      <w:r w:rsidR="00186467" w:rsidRPr="00985CB3">
        <w:rPr>
          <w:lang w:val="en-GB"/>
        </w:rPr>
        <w:t xml:space="preserve"> supported by </w:t>
      </w:r>
      <w:r w:rsidR="00985CB3" w:rsidRPr="00985CB3">
        <w:rPr>
          <w:lang w:val="en-GB"/>
        </w:rPr>
        <w:t>an</w:t>
      </w:r>
      <w:r w:rsidR="00186467" w:rsidRPr="00985CB3">
        <w:rPr>
          <w:lang w:val="en-GB"/>
        </w:rPr>
        <w:t xml:space="preserve"> AAR tanker.</w:t>
      </w:r>
    </w:p>
    <w:p w14:paraId="3618D704" w14:textId="77777777" w:rsidR="00985CB3" w:rsidRPr="00985CB3" w:rsidRDefault="00985CB3" w:rsidP="00476F34">
      <w:pPr>
        <w:ind w:left="360"/>
        <w:rPr>
          <w:lang w:val="en-GB"/>
        </w:rPr>
      </w:pPr>
    </w:p>
    <w:p w14:paraId="71FD7AF5" w14:textId="00F567D1" w:rsidR="00C279AA" w:rsidRDefault="00C279AA" w:rsidP="00476F34">
      <w:pPr>
        <w:ind w:left="360"/>
        <w:rPr>
          <w:lang w:val="en-GB"/>
        </w:rPr>
      </w:pPr>
      <w:r>
        <w:rPr>
          <w:lang w:val="en-GB"/>
        </w:rPr>
        <w:t xml:space="preserve">Once both events are completed and passed (can be taken in any order), the student pilot is qualified as a Mission Commander in the </w:t>
      </w:r>
      <w:r w:rsidR="00476F34">
        <w:rPr>
          <w:lang w:val="en-GB"/>
        </w:rPr>
        <w:t>494</w:t>
      </w:r>
      <w:r w:rsidRPr="00C279AA">
        <w:rPr>
          <w:vertAlign w:val="superscript"/>
          <w:lang w:val="en-GB"/>
        </w:rPr>
        <w:t>th</w:t>
      </w:r>
      <w:r>
        <w:rPr>
          <w:lang w:val="en-GB"/>
        </w:rPr>
        <w:t>.</w:t>
      </w:r>
    </w:p>
    <w:p w14:paraId="05F4ECF9" w14:textId="77777777" w:rsidR="00985CB3" w:rsidRDefault="00985CB3" w:rsidP="00985CB3">
      <w:pPr>
        <w:rPr>
          <w:lang w:val="en-GB"/>
        </w:rPr>
      </w:pPr>
    </w:p>
    <w:p w14:paraId="2033C6C1" w14:textId="77777777" w:rsidR="005275A1" w:rsidRDefault="00F708FE" w:rsidP="00F708FE">
      <w:pPr>
        <w:pStyle w:val="Heading3"/>
        <w:rPr>
          <w:lang w:val="en-GB"/>
        </w:rPr>
      </w:pPr>
      <w:bookmarkStart w:id="30" w:name="_Toc49193451"/>
      <w:r>
        <w:rPr>
          <w:lang w:val="en-GB"/>
        </w:rPr>
        <w:t xml:space="preserve">4.4.6. </w:t>
      </w:r>
      <w:r w:rsidR="005275A1">
        <w:rPr>
          <w:lang w:val="en-GB"/>
        </w:rPr>
        <w:t xml:space="preserve">Instructor </w:t>
      </w:r>
      <w:r w:rsidR="00A47A3C">
        <w:rPr>
          <w:lang w:val="en-GB"/>
        </w:rPr>
        <w:t>P</w:t>
      </w:r>
      <w:r w:rsidR="005275A1">
        <w:rPr>
          <w:lang w:val="en-GB"/>
        </w:rPr>
        <w:t>ilot</w:t>
      </w:r>
      <w:bookmarkEnd w:id="30"/>
    </w:p>
    <w:p w14:paraId="7559B865" w14:textId="5161710C" w:rsidR="009B6C8B" w:rsidRDefault="00476F34" w:rsidP="005A3B77">
      <w:pPr>
        <w:ind w:left="720"/>
        <w:rPr>
          <w:lang w:val="en-GB"/>
        </w:rPr>
      </w:pPr>
      <w:r>
        <w:rPr>
          <w:lang w:val="en-GB"/>
        </w:rPr>
        <w:t xml:space="preserve">The privilege to instructor others </w:t>
      </w:r>
      <w:r w:rsidR="005A3B77">
        <w:rPr>
          <w:lang w:val="en-GB"/>
        </w:rPr>
        <w:t>is potentially the highest accolade that a pilot within the 132</w:t>
      </w:r>
      <w:r w:rsidR="005A3B77" w:rsidRPr="005A3B77">
        <w:rPr>
          <w:vertAlign w:val="superscript"/>
          <w:lang w:val="en-GB"/>
        </w:rPr>
        <w:t>nd</w:t>
      </w:r>
      <w:r w:rsidR="005A3B77">
        <w:rPr>
          <w:lang w:val="en-GB"/>
        </w:rPr>
        <w:t xml:space="preserve"> Virtual Wing can be awarded</w:t>
      </w:r>
      <w:r w:rsidR="0072450C">
        <w:rPr>
          <w:lang w:val="en-GB"/>
        </w:rPr>
        <w:t>, but alongside it comes great responsibility. Instructor Pilots should be experienced, capable pilots from within the 494</w:t>
      </w:r>
      <w:r w:rsidR="0072450C" w:rsidRPr="0072450C">
        <w:rPr>
          <w:vertAlign w:val="superscript"/>
          <w:lang w:val="en-GB"/>
        </w:rPr>
        <w:t>th</w:t>
      </w:r>
      <w:r w:rsidR="0072450C">
        <w:rPr>
          <w:lang w:val="en-GB"/>
        </w:rPr>
        <w:t xml:space="preserve"> and will be selected </w:t>
      </w:r>
      <w:r w:rsidR="00C556E5">
        <w:rPr>
          <w:lang w:val="en-GB"/>
        </w:rPr>
        <w:t>in conjunction with</w:t>
      </w:r>
      <w:r w:rsidR="0072450C">
        <w:rPr>
          <w:lang w:val="en-GB"/>
        </w:rPr>
        <w:t xml:space="preserve"> </w:t>
      </w:r>
      <w:r w:rsidR="0063681A">
        <w:rPr>
          <w:lang w:val="en-GB"/>
        </w:rPr>
        <w:t>Command Staff</w:t>
      </w:r>
      <w:r w:rsidR="0072450C">
        <w:rPr>
          <w:lang w:val="en-GB"/>
        </w:rPr>
        <w:t xml:space="preserve">. </w:t>
      </w:r>
    </w:p>
    <w:p w14:paraId="3FF13572" w14:textId="239C21A5" w:rsidR="008C6037" w:rsidRDefault="008C6037" w:rsidP="005A3B77">
      <w:pPr>
        <w:ind w:left="720"/>
        <w:rPr>
          <w:lang w:val="en-GB"/>
        </w:rPr>
      </w:pPr>
    </w:p>
    <w:p w14:paraId="37C37881" w14:textId="176A461C" w:rsidR="008C6037" w:rsidRDefault="008C6037" w:rsidP="005A3B77">
      <w:pPr>
        <w:ind w:left="720"/>
        <w:rPr>
          <w:b/>
          <w:lang w:val="en-GB"/>
        </w:rPr>
      </w:pPr>
      <w:r>
        <w:rPr>
          <w:lang w:val="en-GB"/>
        </w:rPr>
        <w:t xml:space="preserve">Those pilots who are selected as Instructor Pilots will be expected to </w:t>
      </w:r>
      <w:r w:rsidR="008E131F">
        <w:rPr>
          <w:lang w:val="en-GB"/>
        </w:rPr>
        <w:t xml:space="preserve">abide </w:t>
      </w:r>
      <w:r>
        <w:rPr>
          <w:lang w:val="en-GB"/>
        </w:rPr>
        <w:t>by the terms of a separate document regarding the maintenance of their o</w:t>
      </w:r>
      <w:r w:rsidR="0009396A">
        <w:rPr>
          <w:lang w:val="en-GB"/>
        </w:rPr>
        <w:t>w</w:t>
      </w:r>
      <w:r>
        <w:rPr>
          <w:lang w:val="en-GB"/>
        </w:rPr>
        <w:t>n standards</w:t>
      </w:r>
      <w:r w:rsidR="00657443">
        <w:rPr>
          <w:lang w:val="en-GB"/>
        </w:rPr>
        <w:t xml:space="preserve"> and </w:t>
      </w:r>
      <w:r>
        <w:rPr>
          <w:lang w:val="en-GB"/>
        </w:rPr>
        <w:t>the way in which instruction will be delivered</w:t>
      </w:r>
      <w:r w:rsidR="0009396A">
        <w:rPr>
          <w:lang w:val="en-GB"/>
        </w:rPr>
        <w:t>.</w:t>
      </w:r>
    </w:p>
    <w:sectPr w:rsidR="008C6037" w:rsidSect="00954C7A">
      <w:headerReference w:type="default"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B7F48" w14:textId="77777777" w:rsidR="00661A63" w:rsidRDefault="00661A63" w:rsidP="000B4D4C">
      <w:r>
        <w:separator/>
      </w:r>
    </w:p>
  </w:endnote>
  <w:endnote w:type="continuationSeparator" w:id="0">
    <w:p w14:paraId="558B9E54" w14:textId="77777777" w:rsidR="00661A63" w:rsidRDefault="00661A63"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3751" w14:textId="77777777" w:rsidR="00694915" w:rsidRDefault="00694915" w:rsidP="002B7EF9">
    <w:pPr>
      <w:pStyle w:val="Footer"/>
      <w:pBdr>
        <w:top w:val="single" w:sz="4" w:space="1" w:color="808080" w:themeColor="accent4"/>
      </w:pBdr>
    </w:pPr>
  </w:p>
  <w:p w14:paraId="7884FFE8" w14:textId="77777777" w:rsidR="00186467" w:rsidRPr="002B7EF9" w:rsidRDefault="00186467" w:rsidP="002B7EF9">
    <w:pPr>
      <w:pStyle w:val="Footer"/>
      <w:pBdr>
        <w:top w:val="single" w:sz="4" w:space="1" w:color="808080" w:themeColor="accent4"/>
      </w:pBdr>
      <w:rPr>
        <w:color w:val="969696" w:themeColor="accent3"/>
      </w:rPr>
    </w:pPr>
    <w:r w:rsidRPr="002B7EF9">
      <w:rPr>
        <w:color w:val="969696" w:themeColor="accent3"/>
      </w:rPr>
      <w:ptab w:relativeTo="margin" w:alignment="center" w:leader="none"/>
    </w: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Pr="002B7EF9">
              <w:rPr>
                <w:color w:val="969696" w:themeColor="accent3"/>
              </w:rPr>
              <w:t xml:space="preserve">Page </w:t>
            </w:r>
            <w:r w:rsidR="00E32972" w:rsidRPr="002B7EF9">
              <w:rPr>
                <w:b/>
                <w:bCs/>
                <w:color w:val="969696" w:themeColor="accent3"/>
                <w:sz w:val="24"/>
                <w:szCs w:val="24"/>
              </w:rPr>
              <w:fldChar w:fldCharType="begin"/>
            </w:r>
            <w:r w:rsidRPr="002B7EF9">
              <w:rPr>
                <w:b/>
                <w:bCs/>
                <w:color w:val="969696" w:themeColor="accent3"/>
              </w:rPr>
              <w:instrText xml:space="preserve"> PAGE </w:instrText>
            </w:r>
            <w:r w:rsidR="00E32972" w:rsidRPr="002B7EF9">
              <w:rPr>
                <w:b/>
                <w:bCs/>
                <w:color w:val="969696" w:themeColor="accent3"/>
                <w:sz w:val="24"/>
                <w:szCs w:val="24"/>
              </w:rPr>
              <w:fldChar w:fldCharType="separate"/>
            </w:r>
            <w:r w:rsidR="004A5287">
              <w:rPr>
                <w:b/>
                <w:bCs/>
                <w:noProof/>
                <w:color w:val="969696" w:themeColor="accent3"/>
              </w:rPr>
              <w:t>7</w:t>
            </w:r>
            <w:r w:rsidR="00E32972" w:rsidRPr="002B7EF9">
              <w:rPr>
                <w:b/>
                <w:bCs/>
                <w:color w:val="969696" w:themeColor="accent3"/>
                <w:sz w:val="24"/>
                <w:szCs w:val="24"/>
              </w:rPr>
              <w:fldChar w:fldCharType="end"/>
            </w:r>
            <w:r w:rsidRPr="002B7EF9">
              <w:rPr>
                <w:color w:val="969696" w:themeColor="accent3"/>
              </w:rPr>
              <w:t xml:space="preserve"> of </w:t>
            </w:r>
            <w:r w:rsidR="00E32972" w:rsidRPr="002B7EF9">
              <w:rPr>
                <w:b/>
                <w:bCs/>
                <w:color w:val="969696" w:themeColor="accent3"/>
                <w:sz w:val="24"/>
                <w:szCs w:val="24"/>
              </w:rPr>
              <w:fldChar w:fldCharType="begin"/>
            </w:r>
            <w:r w:rsidRPr="002B7EF9">
              <w:rPr>
                <w:b/>
                <w:bCs/>
                <w:color w:val="969696" w:themeColor="accent3"/>
              </w:rPr>
              <w:instrText xml:space="preserve"> NUMPAGES  </w:instrText>
            </w:r>
            <w:r w:rsidR="00E32972" w:rsidRPr="002B7EF9">
              <w:rPr>
                <w:b/>
                <w:bCs/>
                <w:color w:val="969696" w:themeColor="accent3"/>
                <w:sz w:val="24"/>
                <w:szCs w:val="24"/>
              </w:rPr>
              <w:fldChar w:fldCharType="separate"/>
            </w:r>
            <w:r w:rsidR="004A5287">
              <w:rPr>
                <w:b/>
                <w:bCs/>
                <w:noProof/>
                <w:color w:val="969696" w:themeColor="accent3"/>
              </w:rPr>
              <w:t>11</w:t>
            </w:r>
            <w:r w:rsidR="00E3297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8B18A" w14:textId="77777777" w:rsidR="00661A63" w:rsidRDefault="00661A63" w:rsidP="000B4D4C">
      <w:r>
        <w:separator/>
      </w:r>
    </w:p>
  </w:footnote>
  <w:footnote w:type="continuationSeparator" w:id="0">
    <w:p w14:paraId="433AE2D3" w14:textId="77777777" w:rsidR="00661A63" w:rsidRDefault="00661A63"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4BF1C" w14:textId="5E199AF8" w:rsidR="00186467" w:rsidRPr="002B7EF9" w:rsidRDefault="00186467" w:rsidP="00133094">
    <w:pPr>
      <w:pStyle w:val="Header"/>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332F299D" wp14:editId="335C29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00EE350E">
          <w:rPr>
            <w:color w:val="969696" w:themeColor="accent3"/>
          </w:rPr>
          <w:t>494th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9D35D5"/>
    <w:multiLevelType w:val="hybridMultilevel"/>
    <w:tmpl w:val="152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66A5F4D"/>
    <w:multiLevelType w:val="hybridMultilevel"/>
    <w:tmpl w:val="4866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2D91"/>
    <w:multiLevelType w:val="multilevel"/>
    <w:tmpl w:val="E3DE3C3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B31298"/>
    <w:multiLevelType w:val="hybridMultilevel"/>
    <w:tmpl w:val="4A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2"/>
  </w:num>
  <w:num w:numId="5">
    <w:abstractNumId w:val="3"/>
  </w:num>
  <w:num w:numId="6">
    <w:abstractNumId w:val="1"/>
  </w:num>
  <w:num w:numId="7">
    <w:abstractNumId w:val="7"/>
  </w:num>
  <w:num w:numId="8">
    <w:abstractNumId w:val="0"/>
  </w:num>
  <w:num w:numId="9">
    <w:abstractNumId w:val="9"/>
  </w:num>
  <w:num w:numId="10">
    <w:abstractNumId w:val="5"/>
  </w:num>
  <w:num w:numId="11">
    <w:abstractNumId w:val="10"/>
  </w:num>
  <w:num w:numId="12">
    <w:abstractNumId w:val="12"/>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C8A"/>
    <w:rsid w:val="00003CCB"/>
    <w:rsid w:val="000102CE"/>
    <w:rsid w:val="000144EA"/>
    <w:rsid w:val="0001546A"/>
    <w:rsid w:val="0001566B"/>
    <w:rsid w:val="00020407"/>
    <w:rsid w:val="00020806"/>
    <w:rsid w:val="00020C70"/>
    <w:rsid w:val="00024F7D"/>
    <w:rsid w:val="00026212"/>
    <w:rsid w:val="000278D6"/>
    <w:rsid w:val="00027DEF"/>
    <w:rsid w:val="00035B42"/>
    <w:rsid w:val="00037A99"/>
    <w:rsid w:val="00055F21"/>
    <w:rsid w:val="000618DA"/>
    <w:rsid w:val="00062160"/>
    <w:rsid w:val="0006238C"/>
    <w:rsid w:val="000641A8"/>
    <w:rsid w:val="00065487"/>
    <w:rsid w:val="00067F06"/>
    <w:rsid w:val="00071433"/>
    <w:rsid w:val="00076DA8"/>
    <w:rsid w:val="00081902"/>
    <w:rsid w:val="0008227E"/>
    <w:rsid w:val="0009051B"/>
    <w:rsid w:val="000922F2"/>
    <w:rsid w:val="0009396A"/>
    <w:rsid w:val="00093A26"/>
    <w:rsid w:val="00095AC1"/>
    <w:rsid w:val="000A0038"/>
    <w:rsid w:val="000A0965"/>
    <w:rsid w:val="000A3239"/>
    <w:rsid w:val="000B1795"/>
    <w:rsid w:val="000B2AF3"/>
    <w:rsid w:val="000B486D"/>
    <w:rsid w:val="000B4D4C"/>
    <w:rsid w:val="000C3BAE"/>
    <w:rsid w:val="000C4242"/>
    <w:rsid w:val="000C62C6"/>
    <w:rsid w:val="000D562F"/>
    <w:rsid w:val="000D6DB5"/>
    <w:rsid w:val="000E4E95"/>
    <w:rsid w:val="000E7858"/>
    <w:rsid w:val="000F028D"/>
    <w:rsid w:val="000F1401"/>
    <w:rsid w:val="000F30D8"/>
    <w:rsid w:val="000F3816"/>
    <w:rsid w:val="000F59F0"/>
    <w:rsid w:val="000F7D27"/>
    <w:rsid w:val="00101096"/>
    <w:rsid w:val="001065C1"/>
    <w:rsid w:val="00111940"/>
    <w:rsid w:val="00121101"/>
    <w:rsid w:val="00123AE9"/>
    <w:rsid w:val="00124241"/>
    <w:rsid w:val="0012467C"/>
    <w:rsid w:val="001273A1"/>
    <w:rsid w:val="001276F6"/>
    <w:rsid w:val="001319BA"/>
    <w:rsid w:val="00133094"/>
    <w:rsid w:val="0015108C"/>
    <w:rsid w:val="00153727"/>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221"/>
    <w:rsid w:val="001C776D"/>
    <w:rsid w:val="001D06B6"/>
    <w:rsid w:val="001D199F"/>
    <w:rsid w:val="001D5C35"/>
    <w:rsid w:val="001D5F46"/>
    <w:rsid w:val="001D6D72"/>
    <w:rsid w:val="001E2D3F"/>
    <w:rsid w:val="001F56E2"/>
    <w:rsid w:val="00207710"/>
    <w:rsid w:val="00214EEF"/>
    <w:rsid w:val="0022132D"/>
    <w:rsid w:val="002354E6"/>
    <w:rsid w:val="0023636A"/>
    <w:rsid w:val="00237033"/>
    <w:rsid w:val="00237648"/>
    <w:rsid w:val="00240C19"/>
    <w:rsid w:val="00240E3B"/>
    <w:rsid w:val="00242ECA"/>
    <w:rsid w:val="00245DC5"/>
    <w:rsid w:val="0025387C"/>
    <w:rsid w:val="00256865"/>
    <w:rsid w:val="00260405"/>
    <w:rsid w:val="00266682"/>
    <w:rsid w:val="00267992"/>
    <w:rsid w:val="0027005B"/>
    <w:rsid w:val="00277EED"/>
    <w:rsid w:val="002805C9"/>
    <w:rsid w:val="0028152E"/>
    <w:rsid w:val="00282508"/>
    <w:rsid w:val="00285775"/>
    <w:rsid w:val="002907F3"/>
    <w:rsid w:val="00291254"/>
    <w:rsid w:val="00291715"/>
    <w:rsid w:val="00292BF8"/>
    <w:rsid w:val="002A032E"/>
    <w:rsid w:val="002B7EF9"/>
    <w:rsid w:val="002C0D37"/>
    <w:rsid w:val="002D0615"/>
    <w:rsid w:val="002E33D6"/>
    <w:rsid w:val="002F1AF9"/>
    <w:rsid w:val="002F51F5"/>
    <w:rsid w:val="00302957"/>
    <w:rsid w:val="00317C62"/>
    <w:rsid w:val="00322616"/>
    <w:rsid w:val="0032543E"/>
    <w:rsid w:val="00325931"/>
    <w:rsid w:val="00336DA8"/>
    <w:rsid w:val="00341BA9"/>
    <w:rsid w:val="003448F0"/>
    <w:rsid w:val="003579E9"/>
    <w:rsid w:val="00363F15"/>
    <w:rsid w:val="00367C01"/>
    <w:rsid w:val="003739CE"/>
    <w:rsid w:val="003751C3"/>
    <w:rsid w:val="00381787"/>
    <w:rsid w:val="003834D6"/>
    <w:rsid w:val="00387D3F"/>
    <w:rsid w:val="00393664"/>
    <w:rsid w:val="003A11F4"/>
    <w:rsid w:val="003A1C56"/>
    <w:rsid w:val="003B42D6"/>
    <w:rsid w:val="003C414E"/>
    <w:rsid w:val="003C64A3"/>
    <w:rsid w:val="003D776C"/>
    <w:rsid w:val="003E0347"/>
    <w:rsid w:val="003E0C8A"/>
    <w:rsid w:val="003E57F1"/>
    <w:rsid w:val="003F199F"/>
    <w:rsid w:val="00404F98"/>
    <w:rsid w:val="004135E7"/>
    <w:rsid w:val="0041375F"/>
    <w:rsid w:val="00421467"/>
    <w:rsid w:val="004222A5"/>
    <w:rsid w:val="00430272"/>
    <w:rsid w:val="00433CB1"/>
    <w:rsid w:val="00435C76"/>
    <w:rsid w:val="004379D6"/>
    <w:rsid w:val="00437F71"/>
    <w:rsid w:val="00442531"/>
    <w:rsid w:val="00444221"/>
    <w:rsid w:val="00457313"/>
    <w:rsid w:val="004606CD"/>
    <w:rsid w:val="00462029"/>
    <w:rsid w:val="0047285B"/>
    <w:rsid w:val="00476F34"/>
    <w:rsid w:val="004A5287"/>
    <w:rsid w:val="004B2DDF"/>
    <w:rsid w:val="004C4A16"/>
    <w:rsid w:val="004C6478"/>
    <w:rsid w:val="004C6E81"/>
    <w:rsid w:val="004C7742"/>
    <w:rsid w:val="004D264E"/>
    <w:rsid w:val="004D5040"/>
    <w:rsid w:val="004E07EA"/>
    <w:rsid w:val="004E3001"/>
    <w:rsid w:val="004F1A91"/>
    <w:rsid w:val="004F2235"/>
    <w:rsid w:val="004F6CBA"/>
    <w:rsid w:val="005037A0"/>
    <w:rsid w:val="005143E3"/>
    <w:rsid w:val="00521942"/>
    <w:rsid w:val="00522FA9"/>
    <w:rsid w:val="00523024"/>
    <w:rsid w:val="00525B8A"/>
    <w:rsid w:val="005275A1"/>
    <w:rsid w:val="0053349D"/>
    <w:rsid w:val="0053526C"/>
    <w:rsid w:val="005377BF"/>
    <w:rsid w:val="00542841"/>
    <w:rsid w:val="00542B7F"/>
    <w:rsid w:val="00543406"/>
    <w:rsid w:val="00544E83"/>
    <w:rsid w:val="00546845"/>
    <w:rsid w:val="005473C0"/>
    <w:rsid w:val="0055051F"/>
    <w:rsid w:val="00550A9E"/>
    <w:rsid w:val="005525A4"/>
    <w:rsid w:val="00554CA7"/>
    <w:rsid w:val="00555986"/>
    <w:rsid w:val="00556C46"/>
    <w:rsid w:val="00557178"/>
    <w:rsid w:val="00561AC0"/>
    <w:rsid w:val="00573721"/>
    <w:rsid w:val="00585A33"/>
    <w:rsid w:val="00592BD2"/>
    <w:rsid w:val="0059306F"/>
    <w:rsid w:val="005977E9"/>
    <w:rsid w:val="005A2D88"/>
    <w:rsid w:val="005A3B77"/>
    <w:rsid w:val="005A7A35"/>
    <w:rsid w:val="005B1C88"/>
    <w:rsid w:val="005B54E0"/>
    <w:rsid w:val="005B64CA"/>
    <w:rsid w:val="005B71A8"/>
    <w:rsid w:val="005C1FDC"/>
    <w:rsid w:val="005C2D4B"/>
    <w:rsid w:val="005C33DF"/>
    <w:rsid w:val="005C6450"/>
    <w:rsid w:val="005C7B5E"/>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3681A"/>
    <w:rsid w:val="00643370"/>
    <w:rsid w:val="00645760"/>
    <w:rsid w:val="00646100"/>
    <w:rsid w:val="006461A6"/>
    <w:rsid w:val="00647768"/>
    <w:rsid w:val="0064780A"/>
    <w:rsid w:val="00652220"/>
    <w:rsid w:val="006533B9"/>
    <w:rsid w:val="00657443"/>
    <w:rsid w:val="00657CCB"/>
    <w:rsid w:val="00661A63"/>
    <w:rsid w:val="00662F41"/>
    <w:rsid w:val="00663B95"/>
    <w:rsid w:val="00665958"/>
    <w:rsid w:val="006662A7"/>
    <w:rsid w:val="00670B1F"/>
    <w:rsid w:val="00671B1D"/>
    <w:rsid w:val="00675F02"/>
    <w:rsid w:val="00681143"/>
    <w:rsid w:val="006837F3"/>
    <w:rsid w:val="00685B3F"/>
    <w:rsid w:val="00692B98"/>
    <w:rsid w:val="00694915"/>
    <w:rsid w:val="006A352B"/>
    <w:rsid w:val="006B0857"/>
    <w:rsid w:val="006B1D03"/>
    <w:rsid w:val="006B253C"/>
    <w:rsid w:val="006B50F0"/>
    <w:rsid w:val="006B7F9E"/>
    <w:rsid w:val="006C0942"/>
    <w:rsid w:val="006C0963"/>
    <w:rsid w:val="006D1CD6"/>
    <w:rsid w:val="006D309E"/>
    <w:rsid w:val="006D3321"/>
    <w:rsid w:val="006D7051"/>
    <w:rsid w:val="006D7C4A"/>
    <w:rsid w:val="006E3071"/>
    <w:rsid w:val="006E35E0"/>
    <w:rsid w:val="006E7D50"/>
    <w:rsid w:val="006F1278"/>
    <w:rsid w:val="00704D91"/>
    <w:rsid w:val="0070573F"/>
    <w:rsid w:val="00711430"/>
    <w:rsid w:val="00714E7E"/>
    <w:rsid w:val="007170FF"/>
    <w:rsid w:val="007222DC"/>
    <w:rsid w:val="0072450C"/>
    <w:rsid w:val="00725E04"/>
    <w:rsid w:val="007273A0"/>
    <w:rsid w:val="007278BC"/>
    <w:rsid w:val="007319AA"/>
    <w:rsid w:val="0073322B"/>
    <w:rsid w:val="00743EEA"/>
    <w:rsid w:val="00744D09"/>
    <w:rsid w:val="00746F93"/>
    <w:rsid w:val="0075102E"/>
    <w:rsid w:val="00755206"/>
    <w:rsid w:val="00761D33"/>
    <w:rsid w:val="007642E2"/>
    <w:rsid w:val="0076638D"/>
    <w:rsid w:val="00770E91"/>
    <w:rsid w:val="00773D4B"/>
    <w:rsid w:val="00775A36"/>
    <w:rsid w:val="0078293B"/>
    <w:rsid w:val="00782F79"/>
    <w:rsid w:val="00783DF6"/>
    <w:rsid w:val="00783E04"/>
    <w:rsid w:val="007947CA"/>
    <w:rsid w:val="0079586D"/>
    <w:rsid w:val="007B3503"/>
    <w:rsid w:val="007D12ED"/>
    <w:rsid w:val="007D3AEC"/>
    <w:rsid w:val="007E2B5F"/>
    <w:rsid w:val="007F1397"/>
    <w:rsid w:val="00801AB0"/>
    <w:rsid w:val="00801AEA"/>
    <w:rsid w:val="0081011F"/>
    <w:rsid w:val="0081468B"/>
    <w:rsid w:val="00815122"/>
    <w:rsid w:val="008335FA"/>
    <w:rsid w:val="00833EED"/>
    <w:rsid w:val="00835DBA"/>
    <w:rsid w:val="008400A3"/>
    <w:rsid w:val="008409EF"/>
    <w:rsid w:val="00841198"/>
    <w:rsid w:val="00843C54"/>
    <w:rsid w:val="0084572B"/>
    <w:rsid w:val="00845BCA"/>
    <w:rsid w:val="008462D8"/>
    <w:rsid w:val="0085464D"/>
    <w:rsid w:val="00872791"/>
    <w:rsid w:val="00875ED5"/>
    <w:rsid w:val="0087605C"/>
    <w:rsid w:val="008770C7"/>
    <w:rsid w:val="0089375D"/>
    <w:rsid w:val="00893D46"/>
    <w:rsid w:val="008966F1"/>
    <w:rsid w:val="008A59E2"/>
    <w:rsid w:val="008A6165"/>
    <w:rsid w:val="008B36EC"/>
    <w:rsid w:val="008B5679"/>
    <w:rsid w:val="008B6EF3"/>
    <w:rsid w:val="008C1177"/>
    <w:rsid w:val="008C4BC8"/>
    <w:rsid w:val="008C6037"/>
    <w:rsid w:val="008D1FBF"/>
    <w:rsid w:val="008D3F55"/>
    <w:rsid w:val="008D48B1"/>
    <w:rsid w:val="008D6A03"/>
    <w:rsid w:val="008E131F"/>
    <w:rsid w:val="008E4EBB"/>
    <w:rsid w:val="008F1FB9"/>
    <w:rsid w:val="008F3431"/>
    <w:rsid w:val="008F61BF"/>
    <w:rsid w:val="008F635C"/>
    <w:rsid w:val="00900AFF"/>
    <w:rsid w:val="00903A5A"/>
    <w:rsid w:val="00904D2F"/>
    <w:rsid w:val="0090727E"/>
    <w:rsid w:val="00913497"/>
    <w:rsid w:val="009374BB"/>
    <w:rsid w:val="00945722"/>
    <w:rsid w:val="00954C7A"/>
    <w:rsid w:val="0096013C"/>
    <w:rsid w:val="00961CCF"/>
    <w:rsid w:val="0096215E"/>
    <w:rsid w:val="009666C1"/>
    <w:rsid w:val="00971124"/>
    <w:rsid w:val="00974137"/>
    <w:rsid w:val="00975445"/>
    <w:rsid w:val="00975DBC"/>
    <w:rsid w:val="00985CB3"/>
    <w:rsid w:val="00990AAB"/>
    <w:rsid w:val="009A2E7E"/>
    <w:rsid w:val="009B0306"/>
    <w:rsid w:val="009B4E1C"/>
    <w:rsid w:val="009B5C4F"/>
    <w:rsid w:val="009B6C8B"/>
    <w:rsid w:val="009D3325"/>
    <w:rsid w:val="009D5237"/>
    <w:rsid w:val="009E0FF7"/>
    <w:rsid w:val="009E118C"/>
    <w:rsid w:val="009E774C"/>
    <w:rsid w:val="009E79D7"/>
    <w:rsid w:val="009F72DB"/>
    <w:rsid w:val="009F7949"/>
    <w:rsid w:val="00A00408"/>
    <w:rsid w:val="00A0588F"/>
    <w:rsid w:val="00A178B8"/>
    <w:rsid w:val="00A20FAC"/>
    <w:rsid w:val="00A26C24"/>
    <w:rsid w:val="00A34BCC"/>
    <w:rsid w:val="00A350B5"/>
    <w:rsid w:val="00A4099E"/>
    <w:rsid w:val="00A47A3C"/>
    <w:rsid w:val="00A53A21"/>
    <w:rsid w:val="00A56A31"/>
    <w:rsid w:val="00A60EB4"/>
    <w:rsid w:val="00A6348F"/>
    <w:rsid w:val="00A64EDD"/>
    <w:rsid w:val="00A81096"/>
    <w:rsid w:val="00A82CC8"/>
    <w:rsid w:val="00A82E8B"/>
    <w:rsid w:val="00A859CD"/>
    <w:rsid w:val="00A923E7"/>
    <w:rsid w:val="00A938DE"/>
    <w:rsid w:val="00AA2C0E"/>
    <w:rsid w:val="00AC093B"/>
    <w:rsid w:val="00AC1EBC"/>
    <w:rsid w:val="00AD1CA6"/>
    <w:rsid w:val="00AD4728"/>
    <w:rsid w:val="00AD54AF"/>
    <w:rsid w:val="00AE0644"/>
    <w:rsid w:val="00AE500A"/>
    <w:rsid w:val="00AE7F68"/>
    <w:rsid w:val="00AF01C6"/>
    <w:rsid w:val="00AF5E34"/>
    <w:rsid w:val="00B02E70"/>
    <w:rsid w:val="00B0400F"/>
    <w:rsid w:val="00B1246A"/>
    <w:rsid w:val="00B30AE0"/>
    <w:rsid w:val="00B30DE6"/>
    <w:rsid w:val="00B32D8B"/>
    <w:rsid w:val="00B3379C"/>
    <w:rsid w:val="00B36B56"/>
    <w:rsid w:val="00B37BD4"/>
    <w:rsid w:val="00B4002F"/>
    <w:rsid w:val="00B51048"/>
    <w:rsid w:val="00B56AE5"/>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4569E"/>
    <w:rsid w:val="00C54AB6"/>
    <w:rsid w:val="00C556E5"/>
    <w:rsid w:val="00C759F6"/>
    <w:rsid w:val="00C807AD"/>
    <w:rsid w:val="00C819E8"/>
    <w:rsid w:val="00C8566D"/>
    <w:rsid w:val="00C87FB9"/>
    <w:rsid w:val="00C91B6D"/>
    <w:rsid w:val="00C91D53"/>
    <w:rsid w:val="00C95E93"/>
    <w:rsid w:val="00CA5E35"/>
    <w:rsid w:val="00CA669B"/>
    <w:rsid w:val="00CB42B6"/>
    <w:rsid w:val="00CC1686"/>
    <w:rsid w:val="00CD0E14"/>
    <w:rsid w:val="00CD45B2"/>
    <w:rsid w:val="00CE3D05"/>
    <w:rsid w:val="00CE59D5"/>
    <w:rsid w:val="00CE6593"/>
    <w:rsid w:val="00CE6975"/>
    <w:rsid w:val="00CF047E"/>
    <w:rsid w:val="00CF137E"/>
    <w:rsid w:val="00CF575E"/>
    <w:rsid w:val="00CF5F76"/>
    <w:rsid w:val="00CF782A"/>
    <w:rsid w:val="00D13728"/>
    <w:rsid w:val="00D139B1"/>
    <w:rsid w:val="00D13DC9"/>
    <w:rsid w:val="00D14F8A"/>
    <w:rsid w:val="00D16A3E"/>
    <w:rsid w:val="00D20C2F"/>
    <w:rsid w:val="00D21364"/>
    <w:rsid w:val="00D244BE"/>
    <w:rsid w:val="00D33AC2"/>
    <w:rsid w:val="00D36E93"/>
    <w:rsid w:val="00D429B9"/>
    <w:rsid w:val="00D44C4F"/>
    <w:rsid w:val="00D52867"/>
    <w:rsid w:val="00D54BEC"/>
    <w:rsid w:val="00D60D2B"/>
    <w:rsid w:val="00D6191B"/>
    <w:rsid w:val="00D763F7"/>
    <w:rsid w:val="00D83008"/>
    <w:rsid w:val="00D9249F"/>
    <w:rsid w:val="00D9457F"/>
    <w:rsid w:val="00D96676"/>
    <w:rsid w:val="00D96BBF"/>
    <w:rsid w:val="00DA1A2A"/>
    <w:rsid w:val="00DA5AC7"/>
    <w:rsid w:val="00DA7B22"/>
    <w:rsid w:val="00DB1FA1"/>
    <w:rsid w:val="00DB2153"/>
    <w:rsid w:val="00DB24C3"/>
    <w:rsid w:val="00DB5E8E"/>
    <w:rsid w:val="00DC7D65"/>
    <w:rsid w:val="00DE0278"/>
    <w:rsid w:val="00DE48AE"/>
    <w:rsid w:val="00DF1423"/>
    <w:rsid w:val="00DF2616"/>
    <w:rsid w:val="00E0173C"/>
    <w:rsid w:val="00E05079"/>
    <w:rsid w:val="00E3030B"/>
    <w:rsid w:val="00E32972"/>
    <w:rsid w:val="00E36C75"/>
    <w:rsid w:val="00E52B0F"/>
    <w:rsid w:val="00E564A7"/>
    <w:rsid w:val="00E703F1"/>
    <w:rsid w:val="00E747A2"/>
    <w:rsid w:val="00E7542D"/>
    <w:rsid w:val="00E81BBB"/>
    <w:rsid w:val="00E8231E"/>
    <w:rsid w:val="00EA7441"/>
    <w:rsid w:val="00EB0850"/>
    <w:rsid w:val="00EB1572"/>
    <w:rsid w:val="00EC4A16"/>
    <w:rsid w:val="00ED2FEA"/>
    <w:rsid w:val="00ED4A81"/>
    <w:rsid w:val="00EE1E3E"/>
    <w:rsid w:val="00EE2A9B"/>
    <w:rsid w:val="00EE350E"/>
    <w:rsid w:val="00EE5A86"/>
    <w:rsid w:val="00EF0DF7"/>
    <w:rsid w:val="00F01924"/>
    <w:rsid w:val="00F01FD3"/>
    <w:rsid w:val="00F04B07"/>
    <w:rsid w:val="00F05532"/>
    <w:rsid w:val="00F05777"/>
    <w:rsid w:val="00F26CB9"/>
    <w:rsid w:val="00F276DA"/>
    <w:rsid w:val="00F32F98"/>
    <w:rsid w:val="00F340CE"/>
    <w:rsid w:val="00F40894"/>
    <w:rsid w:val="00F5046F"/>
    <w:rsid w:val="00F56402"/>
    <w:rsid w:val="00F67CC5"/>
    <w:rsid w:val="00F708FE"/>
    <w:rsid w:val="00F72582"/>
    <w:rsid w:val="00F747FF"/>
    <w:rsid w:val="00F801AF"/>
    <w:rsid w:val="00F91B25"/>
    <w:rsid w:val="00F977BE"/>
    <w:rsid w:val="00FA0C80"/>
    <w:rsid w:val="00FA36DF"/>
    <w:rsid w:val="00FA67C8"/>
    <w:rsid w:val="00FA7CE2"/>
    <w:rsid w:val="00FB0451"/>
    <w:rsid w:val="00FB1D42"/>
    <w:rsid w:val="00FB6E26"/>
    <w:rsid w:val="00FC5B8F"/>
    <w:rsid w:val="00FC6A9D"/>
    <w:rsid w:val="00FD0F0F"/>
    <w:rsid w:val="00FD1FC5"/>
    <w:rsid w:val="00FD7A8D"/>
    <w:rsid w:val="00FD7DB1"/>
    <w:rsid w:val="00FE06F4"/>
    <w:rsid w:val="00FE2DE2"/>
    <w:rsid w:val="00FE64D9"/>
    <w:rsid w:val="00FF10F6"/>
    <w:rsid w:val="00FF14F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7CC3EE9"/>
  <w15:docId w15:val="{9CF2AFC9-8863-4C37-BCC6-AF9B95D2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pPr>
      <w:spacing w:after="0"/>
      <w:jc w:val="both"/>
    </w:pPr>
    <w:rPr>
      <w:sz w:val="22"/>
    </w:rPr>
  </w:style>
  <w:style w:type="paragraph" w:styleId="Heading1">
    <w:name w:val="heading 1"/>
    <w:basedOn w:val="Normal"/>
    <w:next w:val="Normal"/>
    <w:link w:val="Heading1Char"/>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Heading8">
    <w:name w:val="heading 8"/>
    <w:basedOn w:val="Normal"/>
    <w:next w:val="Normal"/>
    <w:link w:val="Heading8Char"/>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6D"/>
    <w:rPr>
      <w:rFonts w:asciiTheme="majorHAnsi" w:eastAsiaTheme="majorEastAsia" w:hAnsiTheme="majorHAnsi" w:cstheme="majorBidi"/>
      <w:color w:val="808080" w:themeColor="accent4"/>
      <w:sz w:val="32"/>
      <w:szCs w:val="32"/>
    </w:rPr>
  </w:style>
  <w:style w:type="character" w:customStyle="1" w:styleId="Heading2Char">
    <w:name w:val="Heading 2 Char"/>
    <w:basedOn w:val="DefaultParagraphFont"/>
    <w:link w:val="Heading2"/>
    <w:uiPriority w:val="9"/>
    <w:rsid w:val="0079586D"/>
    <w:rPr>
      <w:rFonts w:asciiTheme="majorHAnsi" w:eastAsiaTheme="majorEastAsia" w:hAnsiTheme="majorHAnsi" w:cstheme="majorBidi"/>
      <w:color w:val="808080" w:themeColor="accent4"/>
      <w:sz w:val="26"/>
      <w:szCs w:val="26"/>
    </w:rPr>
  </w:style>
  <w:style w:type="character" w:customStyle="1" w:styleId="Heading3Char">
    <w:name w:val="Heading 3 Char"/>
    <w:basedOn w:val="DefaultParagraphFont"/>
    <w:link w:val="Heading3"/>
    <w:uiPriority w:val="9"/>
    <w:rsid w:val="0079586D"/>
    <w:rPr>
      <w:rFonts w:asciiTheme="majorHAnsi" w:eastAsiaTheme="majorEastAsia" w:hAnsiTheme="majorHAnsi" w:cstheme="majorBidi"/>
      <w:color w:val="808080" w:themeColor="accent4"/>
      <w:sz w:val="24"/>
      <w:szCs w:val="24"/>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character" w:customStyle="1" w:styleId="Heading8Char">
    <w:name w:val="Heading 8 Char"/>
    <w:basedOn w:val="DefaultParagraphFont"/>
    <w:link w:val="Heading8"/>
    <w:uiPriority w:val="9"/>
    <w:rsid w:val="006B1D03"/>
    <w:rPr>
      <w:rFonts w:asciiTheme="majorHAnsi" w:eastAsiaTheme="majorEastAsia" w:hAnsiTheme="majorHAnsi" w:cstheme="majorBidi"/>
      <w:color w:val="404040" w:themeColor="text1" w:themeTint="BF"/>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qFormat/>
    <w:rsid w:val="004F2235"/>
    <w:rPr>
      <w:i/>
      <w:iCs/>
    </w:rPr>
  </w:style>
  <w:style w:type="paragraph" w:styleId="NoSpacing">
    <w:name w:val="No Spacing"/>
    <w:link w:val="NoSpacingChar"/>
    <w:uiPriority w:val="1"/>
    <w:qFormat/>
    <w:rsid w:val="004222A5"/>
    <w:pPr>
      <w:spacing w:after="0"/>
      <w:jc w:val="both"/>
    </w:pPr>
    <w:rPr>
      <w:sz w:val="22"/>
    </w:rPr>
  </w:style>
  <w:style w:type="character" w:customStyle="1" w:styleId="NoSpacingChar">
    <w:name w:val="No Spacing Char"/>
    <w:basedOn w:val="DefaultParagraphFont"/>
    <w:link w:val="NoSpacing"/>
    <w:uiPriority w:val="1"/>
    <w:rsid w:val="004222A5"/>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otnoteText">
    <w:name w:val="footnote text"/>
    <w:basedOn w:val="Normal"/>
    <w:link w:val="FootnoteTextChar"/>
    <w:uiPriority w:val="99"/>
    <w:unhideWhenUsed/>
    <w:rsid w:val="000C62C6"/>
    <w:rPr>
      <w:sz w:val="20"/>
    </w:rPr>
  </w:style>
  <w:style w:type="character" w:customStyle="1" w:styleId="FootnoteTextChar">
    <w:name w:val="Footnote Text Char"/>
    <w:basedOn w:val="DefaultParagraphFont"/>
    <w:link w:val="FootnoteText"/>
    <w:uiPriority w:val="99"/>
    <w:rsid w:val="000C62C6"/>
  </w:style>
  <w:style w:type="character" w:styleId="FootnoteReference">
    <w:name w:val="footnote reference"/>
    <w:basedOn w:val="DefaultParagraphFont"/>
    <w:uiPriority w:val="99"/>
    <w:semiHidden/>
    <w:unhideWhenUsed/>
    <w:rsid w:val="000C62C6"/>
    <w:rPr>
      <w:vertAlign w:val="superscript"/>
    </w:rPr>
  </w:style>
  <w:style w:type="table" w:customStyle="1" w:styleId="Lysskyggelegging1">
    <w:name w:val="Lys skyggelegging1"/>
    <w:basedOn w:val="TableNorma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cumentMap">
    <w:name w:val="Document Map"/>
    <w:basedOn w:val="Normal"/>
    <w:link w:val="DocumentMapChar"/>
    <w:uiPriority w:val="99"/>
    <w:semiHidden/>
    <w:unhideWhenUsed/>
    <w:rsid w:val="00302957"/>
    <w:rPr>
      <w:rFonts w:ascii="Tahoma" w:hAnsi="Tahoma" w:cs="Tahoma"/>
      <w:sz w:val="16"/>
      <w:szCs w:val="16"/>
    </w:rPr>
  </w:style>
  <w:style w:type="character" w:customStyle="1" w:styleId="DocumentMapChar">
    <w:name w:val="Document Map Char"/>
    <w:basedOn w:val="DefaultParagraphFont"/>
    <w:link w:val="DocumentMap"/>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1FD3"/>
  </w:style>
  <w:style w:type="character" w:styleId="CommentReference">
    <w:name w:val="annotation reference"/>
    <w:basedOn w:val="DefaultParagraphFont"/>
    <w:uiPriority w:val="99"/>
    <w:semiHidden/>
    <w:unhideWhenUsed/>
    <w:rsid w:val="00EE350E"/>
    <w:rPr>
      <w:sz w:val="16"/>
      <w:szCs w:val="16"/>
    </w:rPr>
  </w:style>
  <w:style w:type="paragraph" w:styleId="CommentText">
    <w:name w:val="annotation text"/>
    <w:basedOn w:val="Normal"/>
    <w:link w:val="CommentTextChar"/>
    <w:uiPriority w:val="99"/>
    <w:semiHidden/>
    <w:unhideWhenUsed/>
    <w:rsid w:val="00EE350E"/>
    <w:rPr>
      <w:sz w:val="20"/>
    </w:rPr>
  </w:style>
  <w:style w:type="character" w:customStyle="1" w:styleId="CommentTextChar">
    <w:name w:val="Comment Text Char"/>
    <w:basedOn w:val="DefaultParagraphFont"/>
    <w:link w:val="CommentText"/>
    <w:uiPriority w:val="99"/>
    <w:semiHidden/>
    <w:rsid w:val="00EE350E"/>
  </w:style>
  <w:style w:type="paragraph" w:styleId="CommentSubject">
    <w:name w:val="annotation subject"/>
    <w:basedOn w:val="CommentText"/>
    <w:next w:val="CommentText"/>
    <w:link w:val="CommentSubjectChar"/>
    <w:uiPriority w:val="99"/>
    <w:semiHidden/>
    <w:unhideWhenUsed/>
    <w:rsid w:val="00EE350E"/>
    <w:rPr>
      <w:b/>
      <w:bCs/>
    </w:rPr>
  </w:style>
  <w:style w:type="character" w:customStyle="1" w:styleId="CommentSubjectChar">
    <w:name w:val="Comment Subject Char"/>
    <w:basedOn w:val="CommentTextChar"/>
    <w:link w:val="CommentSubject"/>
    <w:uiPriority w:val="99"/>
    <w:semiHidden/>
    <w:rsid w:val="00EE3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FAF6C-4B6D-4582-9FF8-B8AEAE59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v1.dotx</Template>
  <TotalTime>428</TotalTime>
  <Pages>10</Pages>
  <Words>2926</Words>
  <Characters>16680</Characters>
  <Application>Microsoft Office Word</Application>
  <DocSecurity>0</DocSecurity>
  <Lines>139</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Training Instructions</vt:lpstr>
      <vt:lpstr>388th Training Instructions</vt:lpstr>
    </vt:vector>
  </TitlesOfParts>
  <Manager>Ashilta</Manager>
  <Company>132nd Virtual Wing</Company>
  <LinksUpToDate>false</LinksUpToDate>
  <CharactersWithSpaces>19567</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494th Training Instructions</dc:title>
  <dc:subject>Instructions</dc:subject>
  <dc:creator>Neck</dc:creator>
  <cp:lastModifiedBy>Adam Arkley</cp:lastModifiedBy>
  <cp:revision>180</cp:revision>
  <cp:lastPrinted>2020-08-26T07:06:00Z</cp:lastPrinted>
  <dcterms:created xsi:type="dcterms:W3CDTF">2019-09-28T21:24:00Z</dcterms:created>
  <dcterms:modified xsi:type="dcterms:W3CDTF">2020-08-26T07:06:00Z</dcterms:modified>
  <cp:category>494th Virtual Fighter Squadron</cp:category>
  <cp:contentStatus>testing</cp:contentStatus>
</cp:coreProperties>
</file>